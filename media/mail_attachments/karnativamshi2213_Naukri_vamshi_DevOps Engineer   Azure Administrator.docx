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900"/>
        <w:gridCol w:w="8991"/>
        <w:gridCol w:w="899"/>
      </w:tblGrid>
      <w:tr w14:paraId="2BC21E5E" w14:textId="77777777" w:rsidTr="006863A7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2" w:type="dxa"/>
            <w:right w:w="142" w:type="dxa"/>
          </w:tblCellMar>
          <w:tblLook w:val="04A0"/>
        </w:tblPrEx>
        <w:trPr>
          <w:trHeight w:val="2160"/>
          <w:jc w:val="center"/>
        </w:trPr>
        <w:tc>
          <w:tcPr>
            <w:tcW w:w="900" w:type="dxa"/>
          </w:tcPr>
          <w:p w:rsidR="00605A5B" w:rsidRPr="00B226C0" w14:paraId="1815E1A8" w14:textId="77777777">
            <w:pPr>
              <w:rPr>
                <w:color w:val="812D35"/>
              </w:rPr>
            </w:pPr>
          </w:p>
        </w:tc>
        <w:tc>
          <w:tcPr>
            <w:tcW w:w="8991" w:type="dxa"/>
          </w:tcPr>
          <w:p w:rsidR="001016BD" w:rsidRPr="00B226C0" w:rsidP="003B4BB5" w14:paraId="756CBD74" w14:textId="77777777">
            <w:pPr>
              <w:pStyle w:val="Subtitle"/>
              <w:rPr>
                <w:color w:val="0070C0"/>
              </w:rPr>
            </w:pPr>
          </w:p>
          <w:p w:rsidR="00605A5B" w:rsidRPr="006863A7" w:rsidP="003B4BB5" w14:paraId="1A7EA90C" w14:textId="1C0FF1EC">
            <w:pPr>
              <w:pStyle w:val="Subtitle"/>
              <w:rPr>
                <w:rFonts w:ascii="Calibri" w:hAnsi="Calibri" w:cs="Calibri"/>
                <w:color w:val="0070C0"/>
              </w:rPr>
            </w:pPr>
            <w:r w:rsidRPr="006863A7">
              <w:rPr>
                <w:rFonts w:ascii="Calibri" w:hAnsi="Calibri" w:cs="Calibri"/>
                <w:color w:val="0070C0"/>
              </w:rPr>
              <w:t xml:space="preserve">                    </w:t>
            </w:r>
            <w:r w:rsidR="00CD2EC1">
              <w:rPr>
                <w:rFonts w:ascii="Calibri" w:hAnsi="Calibri" w:cs="Calibri"/>
                <w:color w:val="0070C0"/>
              </w:rPr>
              <w:t xml:space="preserve">   </w:t>
            </w:r>
            <w:r w:rsidR="00F70411">
              <w:rPr>
                <w:rFonts w:ascii="Calibri" w:hAnsi="Calibri" w:cs="Calibri"/>
                <w:color w:val="0070C0"/>
              </w:rPr>
              <w:t xml:space="preserve"> </w:t>
            </w:r>
            <w:r w:rsidR="00D1582A">
              <w:rPr>
                <w:rFonts w:ascii="Calibri" w:hAnsi="Calibri" w:cs="Calibri"/>
                <w:color w:val="0070C0"/>
              </w:rPr>
              <w:t xml:space="preserve"> </w:t>
            </w:r>
            <w:r w:rsidR="00CD2EC1">
              <w:rPr>
                <w:rFonts w:ascii="Calibri" w:hAnsi="Calibri" w:cs="Calibri"/>
                <w:color w:val="0070C0"/>
              </w:rPr>
              <w:t xml:space="preserve"> Vamshi Karnati</w:t>
            </w:r>
          </w:p>
          <w:p w:rsidR="00930903" w:rsidRPr="00930903" w:rsidP="00930903" w14:paraId="082801FC" w14:textId="23128DCD">
            <w:pPr>
              <w:pStyle w:val="Subtitle"/>
              <w:rPr>
                <w:rFonts w:ascii="Calibri" w:hAnsi="Calibri" w:cs="Calibri"/>
                <w:color w:val="0070C0"/>
                <w:sz w:val="32"/>
                <w:szCs w:val="32"/>
              </w:rPr>
            </w:pPr>
            <w:r>
              <w:rPr>
                <w:rFonts w:ascii="Calibri" w:hAnsi="Calibri" w:cs="Calibri"/>
                <w:color w:val="0070C0"/>
                <w:sz w:val="32"/>
                <w:szCs w:val="32"/>
              </w:rPr>
              <w:t xml:space="preserve">                  </w:t>
            </w:r>
            <w:r w:rsidR="0060714D">
              <w:rPr>
                <w:rFonts w:ascii="Calibri" w:hAnsi="Calibri" w:cs="Calibri"/>
                <w:color w:val="0070C0"/>
                <w:sz w:val="32"/>
                <w:szCs w:val="32"/>
              </w:rPr>
              <w:t>DevOps Engineer</w:t>
            </w:r>
            <w:r w:rsidR="001B3DCA">
              <w:rPr>
                <w:rFonts w:ascii="Calibri" w:hAnsi="Calibri" w:cs="Calibri"/>
                <w:color w:val="0070C0"/>
                <w:sz w:val="32"/>
                <w:szCs w:val="32"/>
              </w:rPr>
              <w:t xml:space="preserve"> &amp;</w:t>
            </w:r>
            <w:r w:rsidRPr="00323C08" w:rsidR="001B3DCA">
              <w:rPr>
                <w:rFonts w:ascii="Calibri" w:hAnsi="Calibri" w:cs="Calibri"/>
                <w:color w:val="0070C0"/>
                <w:sz w:val="32"/>
                <w:szCs w:val="32"/>
              </w:rPr>
              <w:t xml:space="preserve"> Azure Administrator</w:t>
            </w:r>
            <w:r w:rsidR="001B3DCA">
              <w:rPr>
                <w:rFonts w:ascii="Calibri" w:hAnsi="Calibri" w:cs="Calibri"/>
                <w:color w:val="0070C0"/>
                <w:sz w:val="32"/>
                <w:szCs w:val="32"/>
              </w:rPr>
              <w:t xml:space="preserve"> </w:t>
            </w:r>
          </w:p>
        </w:tc>
        <w:tc>
          <w:tcPr>
            <w:tcW w:w="899" w:type="dxa"/>
          </w:tcPr>
          <w:p w:rsidR="00605A5B" w14:paraId="01E0E51C" w14:textId="77777777"/>
        </w:tc>
      </w:tr>
    </w:tbl>
    <w:p w:rsidR="00507E93" w:rsidRPr="00507E93" w14:paraId="5113C2A8" w14:textId="77777777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3676"/>
        <w:gridCol w:w="7114"/>
        <w:gridCol w:w="10"/>
      </w:tblGrid>
      <w:tr w14:paraId="11CD39D0" w14:textId="77777777" w:rsidTr="00D6446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2" w:type="dxa"/>
            <w:right w:w="142" w:type="dxa"/>
          </w:tblCellMar>
          <w:tblLook w:val="04A0"/>
        </w:tblPrEx>
        <w:trPr>
          <w:gridAfter w:val="1"/>
          <w:wAfter w:w="10" w:type="dxa"/>
        </w:trPr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507E93" w:rsidRPr="00EC7866" w14:paraId="7E1F94F3" w14:textId="77777777">
            <w:pPr>
              <w:rPr>
                <w:color w:val="00B050"/>
              </w:rPr>
            </w:pPr>
          </w:p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507E93" w14:paraId="1CA21A07" w14:textId="77777777"/>
        </w:tc>
      </w:tr>
      <w:tr w14:paraId="0D44CAA3" w14:textId="77777777" w:rsidTr="0057534A">
        <w:tblPrEx>
          <w:tblW w:w="0" w:type="auto"/>
          <w:tblCellMar>
            <w:left w:w="142" w:type="dxa"/>
            <w:right w:w="142" w:type="dxa"/>
          </w:tblCellMar>
          <w:tblLook w:val="04A0"/>
        </w:tblPrEx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:rsidR="00605A5B" w:rsidRPr="00B226C0" w:rsidP="00605A5B" w14:paraId="092FAE0B" w14:textId="77777777">
            <w:pPr>
              <w:pStyle w:val="Heading1"/>
              <w:rPr>
                <w:color w:val="002060"/>
              </w:rPr>
            </w:pPr>
            <w:sdt>
              <w:sdtPr>
                <w:rPr>
                  <w:color w:val="002060"/>
                </w:rPr>
                <w:id w:val="1604447469"/>
                <w:placeholder>
                  <w:docPart w:val="DA2B6D4666B34E6BA2AD6EB90F6CC01C"/>
                </w:placeholder>
                <w:showingPlcHdr/>
                <w:text/>
                <w:temporary/>
                <w15:appearance w15:val="hidden"/>
              </w:sdtPr>
              <w:sdtContent>
                <w:r w:rsidRPr="00B226C0" w:rsidR="00A77921">
                  <w:rPr>
                    <w:color w:val="002060"/>
                  </w:rPr>
                  <w:t>Contact</w:t>
                </w:r>
              </w:sdtContent>
            </w:sdt>
          </w:p>
          <w:p w:rsidR="00EF0896" w:rsidRPr="00B226C0" w:rsidP="00EF0896" w14:paraId="2037F282" w14:textId="5A3E86FD">
            <w:pPr>
              <w:rPr>
                <w:color w:val="002060"/>
              </w:rPr>
            </w:pPr>
            <w:r w:rsidRPr="00B226C0">
              <w:rPr>
                <w:color w:val="002060"/>
              </w:rPr>
              <w:t xml:space="preserve">              </w:t>
            </w:r>
            <w:r w:rsidRPr="00B226C0" w:rsidR="00AE5D02">
              <w:rPr>
                <w:color w:val="002060"/>
              </w:rPr>
              <w:t xml:space="preserve">       </w:t>
            </w:r>
            <w:r w:rsidRPr="00B226C0" w:rsidR="00C70657">
              <w:rPr>
                <w:color w:val="002060"/>
              </w:rPr>
              <w:t>+</w:t>
            </w:r>
            <w:r w:rsidRPr="00B226C0">
              <w:rPr>
                <w:color w:val="002060"/>
              </w:rPr>
              <w:t>91</w:t>
            </w:r>
            <w:r w:rsidR="00CD2EC1">
              <w:rPr>
                <w:color w:val="002060"/>
              </w:rPr>
              <w:t>9948755816</w:t>
            </w:r>
          </w:p>
          <w:p w:rsidR="00D1582A" w:rsidP="00D1582A" w14:paraId="39888451" w14:textId="77777777">
            <w:pPr>
              <w:tabs>
                <w:tab w:val="left" w:pos="2490"/>
              </w:tabs>
              <w:rPr>
                <w:color w:val="002060"/>
              </w:rPr>
            </w:pPr>
            <w:r w:rsidRPr="00B226C0">
              <w:rPr>
                <w:color w:val="002060"/>
              </w:rPr>
              <w:tab/>
            </w:r>
          </w:p>
          <w:p w:rsidR="00EF0896" w:rsidRPr="00B226C0" w:rsidP="00D1582A" w14:paraId="4EE03C98" w14:textId="35D14D20">
            <w:pPr>
              <w:tabs>
                <w:tab w:val="left" w:pos="2490"/>
              </w:tabs>
              <w:rPr>
                <w:color w:val="002060"/>
              </w:rPr>
            </w:pPr>
            <w:r>
              <w:rPr>
                <w:color w:val="002060"/>
              </w:rPr>
              <w:t>Karnativamshi2213@gmail.com</w:t>
            </w:r>
          </w:p>
          <w:p w:rsidR="00605A5B" w:rsidRPr="00B226C0" w:rsidP="00A2346F" w14:paraId="1A880ACD" w14:textId="1BCC20F0">
            <w:pPr>
              <w:pStyle w:val="TextLeft"/>
              <w:jc w:val="left"/>
              <w:rPr>
                <w:color w:val="002060"/>
              </w:rPr>
            </w:pPr>
            <w:r w:rsidRPr="00B226C0">
              <w:rPr>
                <w:color w:val="002060"/>
              </w:rPr>
              <w:t xml:space="preserve">                                                                 </w:t>
            </w:r>
          </w:p>
        </w:tc>
        <w:tc>
          <w:tcPr>
            <w:tcW w:w="7189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P="00605A5B" w14:paraId="701312D1" w14:textId="77777777">
            <w:pPr>
              <w:pStyle w:val="Heading2"/>
            </w:pPr>
            <w:sdt>
              <w:sdtPr>
                <w:id w:val="-651833632"/>
                <w:placeholder>
                  <w:docPart w:val="E8B420AFCB064053AEF1565842E41A30"/>
                </w:placeholder>
                <w:showingPlcHdr/>
                <w:text/>
                <w:temporary/>
                <w15:appearance w15:val="hidden"/>
              </w:sdtPr>
              <w:sdtContent>
                <w:r w:rsidRPr="008774B4" w:rsidR="00A77921">
                  <w:rPr>
                    <w:color w:val="00B0F0"/>
                  </w:rPr>
                  <w:t>Objective</w:t>
                </w:r>
              </w:sdtContent>
            </w:sdt>
          </w:p>
          <w:p w:rsidR="00605A5B" w:rsidRPr="00EF2C89" w:rsidP="006E70D3" w14:paraId="26C5CC8B" w14:textId="3986E080">
            <w:pPr>
              <w:pStyle w:val="TextRight"/>
              <w:rPr>
                <w:rFonts w:asciiTheme="majorHAnsi" w:hAnsiTheme="majorHAnsi"/>
              </w:rPr>
            </w:pPr>
            <w:r w:rsidRPr="003E1B02">
              <w:rPr>
                <w:rFonts w:ascii="Calibri" w:eastAsia="Calibri" w:hAnsi="Calibri" w:cs="Calibri"/>
                <w:color w:val="auto"/>
                <w:szCs w:val="22"/>
              </w:rPr>
              <w:t>To be a part of an organization that provides a challenging job role and utilizes my technical skills for achieving the common goals of the company and</w:t>
            </w:r>
            <w:r w:rsidRPr="003E1B02" w:rsidR="002A5D51">
              <w:rPr>
                <w:rFonts w:ascii="Calibri" w:eastAsia="Calibri" w:hAnsi="Calibri" w:cs="Calibri"/>
                <w:color w:val="auto"/>
                <w:szCs w:val="22"/>
              </w:rPr>
              <w:t xml:space="preserve"> self.</w:t>
            </w:r>
          </w:p>
        </w:tc>
      </w:tr>
      <w:tr w14:paraId="650414A0" w14:textId="77777777" w:rsidTr="000E1D44">
        <w:tblPrEx>
          <w:tblW w:w="0" w:type="auto"/>
          <w:tblCellMar>
            <w:left w:w="142" w:type="dxa"/>
            <w:right w:w="142" w:type="dxa"/>
          </w:tblCellMar>
          <w:tblLook w:val="04A0"/>
        </w:tblPrEx>
        <w:trPr>
          <w:gridAfter w:val="1"/>
          <w:wAfter w:w="10" w:type="dxa"/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:rsidR="000E1D44" w:rsidRPr="00B226C0" w:rsidP="000E1D44" w14:paraId="231E9666" w14:textId="25FFE1C0">
            <w:pPr>
              <w:pStyle w:val="Heading1"/>
              <w:rPr>
                <w:rFonts w:cstheme="minorBidi"/>
                <w:color w:val="002060"/>
              </w:rPr>
            </w:pPr>
            <w:r w:rsidRPr="00B226C0">
              <w:rPr>
                <w:rFonts w:cstheme="minorBidi"/>
                <w:color w:val="002060"/>
              </w:rPr>
              <w:t xml:space="preserve"> </w:t>
            </w:r>
            <w:r w:rsidRPr="00B226C0" w:rsidR="00F60036">
              <w:rPr>
                <w:rFonts w:cstheme="minorBidi"/>
                <w:color w:val="002060"/>
              </w:rPr>
              <w:t xml:space="preserve">Key Skills   </w:t>
            </w:r>
          </w:p>
          <w:p w:rsidR="001B3DCA" w:rsidP="001B3DCA" w14:paraId="6D8A8D2B" w14:textId="46046E9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Terraform</w:t>
            </w:r>
          </w:p>
          <w:p w:rsidR="001B3DCA" w:rsidRPr="001B3DCA" w:rsidP="001B3DCA" w14:paraId="3312F237" w14:textId="77777777">
            <w:pPr>
              <w:ind w:left="36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1B3DCA" w:rsidP="001B3DCA" w14:paraId="4B1EB99E" w14:textId="4C2646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Docker</w:t>
            </w:r>
          </w:p>
          <w:p w:rsidR="001B3DCA" w:rsidP="001B3DCA" w14:paraId="736A09BC" w14:textId="77777777">
            <w:pPr>
              <w:pStyle w:val="ListParagraph"/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1B3DCA" w:rsidP="001B3DCA" w14:paraId="6EEB0EA7" w14:textId="2E0001C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Ansible</w:t>
            </w:r>
          </w:p>
          <w:p w:rsidR="001B3DCA" w:rsidRPr="00B226C0" w:rsidP="001B3DCA" w14:paraId="5151DA08" w14:textId="77777777">
            <w:pPr>
              <w:pStyle w:val="ListParagraph"/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1B3DCA" w:rsidP="001B3DCA" w14:paraId="16B55667" w14:textId="0D3C777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>
              <w:rPr>
                <w:rFonts w:eastAsia="Times New Roman" w:asciiTheme="majorHAnsi" w:hAnsiTheme="majorHAnsi" w:cstheme="majorHAnsi"/>
                <w:color w:val="002060"/>
                <w:kern w:val="28"/>
              </w:rPr>
              <w:t>Kubernetes</w:t>
            </w:r>
          </w:p>
          <w:p w:rsidR="001B3DCA" w:rsidRPr="006863A7" w:rsidP="001B3DCA" w14:paraId="63BEE910" w14:textId="77777777">
            <w:pPr>
              <w:pStyle w:val="ListParagraph"/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1B3DCA" w:rsidRPr="00B226C0" w:rsidP="001B3DCA" w14:paraId="7E047D00" w14:textId="7777777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Load Balance</w:t>
            </w:r>
          </w:p>
          <w:p w:rsidR="001B3DCA" w:rsidP="00E70C63" w14:paraId="19264DFC" w14:textId="77777777">
            <w:pPr>
              <w:pStyle w:val="ListParagraph"/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6A130E" w:rsidRPr="00B226C0" w:rsidP="00EC70A8" w14:paraId="6C19F38B" w14:textId="4ED9EB5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Azure Active Directory</w:t>
            </w:r>
          </w:p>
          <w:p w:rsidR="006A130E" w:rsidRPr="00B226C0" w:rsidP="006A130E" w14:paraId="758648CC" w14:textId="77777777">
            <w:pPr>
              <w:pStyle w:val="ListParagraph"/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6A130E" w:rsidRPr="00B226C0" w:rsidP="006A130E" w14:paraId="60391AA3" w14:textId="50A05C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Azure Networking</w:t>
            </w:r>
          </w:p>
          <w:p w:rsidR="00CF0AC6" w:rsidRPr="00B226C0" w:rsidP="00CF0AC6" w14:paraId="7255C443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CF0AC6" w:rsidP="00CF0AC6" w14:paraId="331972CC" w14:textId="1074309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Azure I</w:t>
            </w:r>
            <w:r w:rsidR="00604696">
              <w:rPr>
                <w:rFonts w:eastAsia="Times New Roman" w:asciiTheme="majorHAnsi" w:hAnsiTheme="majorHAnsi" w:cstheme="majorHAnsi"/>
                <w:color w:val="002060"/>
                <w:kern w:val="28"/>
              </w:rPr>
              <w:t>aaS</w:t>
            </w:r>
          </w:p>
          <w:p w:rsidR="00604696" w:rsidRPr="00604696" w:rsidP="00604696" w14:paraId="1BD9278D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604696" w:rsidRPr="00B226C0" w:rsidP="00604696" w14:paraId="025A57D4" w14:textId="7777777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Azure storage</w:t>
            </w:r>
          </w:p>
          <w:p w:rsidR="000B2210" w:rsidRPr="00B226C0" w:rsidP="000B2210" w14:paraId="1799F094" w14:textId="77777777">
            <w:pPr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1B3DCA" w:rsidP="000873EB" w14:paraId="7E4D3749" w14:textId="7777777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b/>
                <w:bCs/>
                <w:color w:val="002060"/>
                <w:kern w:val="28"/>
              </w:rPr>
              <w:t>Operating Systems:</w:t>
            </w: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 </w:t>
            </w:r>
          </w:p>
          <w:p w:rsidR="001B3DCA" w:rsidRPr="001B3DCA" w:rsidP="001B3DCA" w14:paraId="734EEAD2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6A130E" w:rsidRPr="00B226C0" w:rsidP="000873EB" w14:paraId="3AA111BC" w14:textId="4B3D00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Windows</w:t>
            </w:r>
          </w:p>
          <w:p w:rsidR="006A130E" w:rsidRPr="00B226C0" w:rsidP="006A130E" w14:paraId="11552D27" w14:textId="77777777">
            <w:pPr>
              <w:spacing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</w:pPr>
          </w:p>
          <w:p w:rsidR="006A130E" w:rsidRPr="00B226C0" w:rsidP="000B2210" w14:paraId="34914F37" w14:textId="2BB7C4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Tools: Vis</w:t>
            </w:r>
            <w:r w:rsidRPr="00B226C0" w:rsidR="002A5D51">
              <w:rPr>
                <w:rFonts w:eastAsia="Times New Roman" w:asciiTheme="majorHAnsi" w:hAnsiTheme="majorHAnsi" w:cstheme="majorHAnsi"/>
                <w:color w:val="002060"/>
                <w:kern w:val="28"/>
              </w:rPr>
              <w:t>u</w:t>
            </w: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al Studio Code, Terraform, Azure CLI</w:t>
            </w:r>
          </w:p>
          <w:p w:rsidR="000B2210" w:rsidRPr="00B226C0" w:rsidP="000B2210" w14:paraId="43ECDDD7" w14:textId="75924159">
            <w:pPr>
              <w:spacing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3C3394" w:rsidRPr="00B226C0" w:rsidP="000B2210" w14:paraId="65346115" w14:textId="716EDBF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Cloud Technologies: Microsoft Azure, (Azure IaaS, PaaS, </w:t>
            </w:r>
            <w:r w:rsidRPr="00B226C0" w:rsidR="002A5D51">
              <w:rPr>
                <w:rFonts w:eastAsia="Times New Roman" w:asciiTheme="majorHAnsi" w:hAnsiTheme="majorHAnsi" w:cstheme="majorHAnsi"/>
                <w:color w:val="002060"/>
                <w:kern w:val="28"/>
              </w:rPr>
              <w:t>Vent’s</w:t>
            </w: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, Traffic Manager, Azure Cloud Services, SQL Azure, Active Directory, OMS, Service bus, Blob Storages)</w:t>
            </w:r>
          </w:p>
          <w:p w:rsidR="002D4BF6" w:rsidRPr="00B226C0" w:rsidP="002D4BF6" w14:paraId="2B999EE6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2D4BF6" w:rsidRPr="00B226C0" w:rsidP="002D4BF6" w14:paraId="44F950B2" w14:textId="77777777">
            <w:pPr>
              <w:pStyle w:val="ListParagraph"/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0B2210" w:rsidRPr="00B226C0" w:rsidP="000B2210" w14:paraId="2E4171D7" w14:textId="77777777">
            <w:pPr>
              <w:spacing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6A130E" w:rsidRPr="00B226C0" w:rsidP="006A130E" w14:paraId="4A9D415E" w14:textId="6C1626C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  <w:t>Good experience in creation and management of Azure IAAS services.</w:t>
            </w:r>
          </w:p>
          <w:p w:rsidR="006A130E" w:rsidRPr="00B226C0" w:rsidP="006A130E" w14:paraId="28DB98A9" w14:textId="77777777">
            <w:pPr>
              <w:widowControl w:val="0"/>
              <w:autoSpaceDE w:val="0"/>
              <w:autoSpaceDN w:val="0"/>
              <w:adjustRightInd w:val="0"/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</w:pPr>
          </w:p>
          <w:p w:rsidR="006A130E" w:rsidRPr="00B226C0" w:rsidP="006A130E" w14:paraId="3BE7D5B6" w14:textId="1BA9C16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  <w:t>Good understanding of Azure PAAS services, managed few PAAS services like Web Apps, Azure SQL DB, Service bus, Traffic manager etc.</w:t>
            </w:r>
          </w:p>
          <w:p w:rsidR="006A130E" w:rsidRPr="00B226C0" w:rsidP="006A130E" w14:paraId="5A6C5225" w14:textId="77777777">
            <w:pPr>
              <w:widowControl w:val="0"/>
              <w:autoSpaceDE w:val="0"/>
              <w:autoSpaceDN w:val="0"/>
              <w:adjustRightInd w:val="0"/>
              <w:rPr>
                <w:rFonts w:eastAsia="Times New Roman" w:asciiTheme="majorHAnsi" w:hAnsiTheme="majorHAnsi" w:cstheme="majorHAnsi"/>
                <w:color w:val="002060"/>
                <w:kern w:val="28"/>
                <w:sz w:val="22"/>
                <w:szCs w:val="22"/>
              </w:rPr>
            </w:pPr>
          </w:p>
          <w:p w:rsidR="000E1D44" w:rsidRPr="00B226C0" w:rsidP="0005178B" w14:paraId="074AA324" w14:textId="7777777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Involved in creating and managing Virtual Machines using Azure portal</w:t>
            </w:r>
          </w:p>
          <w:p w:rsidR="0005178B" w:rsidRPr="00B226C0" w:rsidP="0005178B" w14:paraId="55613F12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05178B" w:rsidRPr="00B226C0" w:rsidP="0005178B" w14:paraId="544654DC" w14:textId="77777777">
            <w:pPr>
              <w:pStyle w:val="ListParagraph"/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  <w:p w:rsidR="0005178B" w:rsidRPr="00B226C0" w:rsidP="0005178B" w14:paraId="29327169" w14:textId="6C64B87F">
            <w:pPr>
              <w:pStyle w:val="TextLeft"/>
              <w:rPr>
                <w:rStyle w:val="SubtitleChar"/>
                <w:color w:val="002060"/>
              </w:rPr>
            </w:pPr>
            <w:sdt>
              <w:sdtPr>
                <w:rPr>
                  <w:rStyle w:val="SubtitleChar"/>
                  <w:color w:val="002060"/>
                </w:rPr>
                <w:id w:val="-1881937965"/>
                <w:placeholder>
                  <w:docPart w:val="E5EC2CE6E79D41F1BD4910619A8232DB"/>
                </w:placeholder>
                <w:showingPlcHdr/>
                <w:richText/>
                <w:temporary/>
                <w15:appearance w15:val="hidden"/>
              </w:sdtPr>
              <w:sdtEndPr>
                <w:rPr>
                  <w:rStyle w:val="DefaultParagraphFont"/>
                  <w:rFonts w:asciiTheme="minorHAnsi" w:hAnsiTheme="minorHAnsi" w:cstheme="minorBidi"/>
                  <w:b w:val="0"/>
                  <w:sz w:val="28"/>
                </w:rPr>
              </w:sdtEndPr>
              <w:sdtContent>
                <w:r w:rsidRPr="00B226C0">
                  <w:rPr>
                    <w:rStyle w:val="SubtitleChar"/>
                    <w:color w:val="002060"/>
                    <w:sz w:val="28"/>
                    <w:szCs w:val="28"/>
                  </w:rPr>
                  <w:t>EDUCATION</w:t>
                </w:r>
              </w:sdtContent>
            </w:sdt>
          </w:p>
          <w:p w:rsidR="0005178B" w:rsidRPr="00B226C0" w:rsidP="0005178B" w14:paraId="0F359BCB" w14:textId="4A2BF75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 B.</w:t>
            </w:r>
            <w:r w:rsidR="00375B46">
              <w:rPr>
                <w:rFonts w:eastAsia="Times New Roman" w:asciiTheme="majorHAnsi" w:hAnsiTheme="majorHAnsi" w:cstheme="majorHAnsi"/>
                <w:color w:val="002060"/>
                <w:kern w:val="28"/>
              </w:rPr>
              <w:t>SC</w:t>
            </w:r>
            <w:r w:rsidR="005F2A5E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 </w:t>
            </w: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Computers from </w:t>
            </w:r>
            <w:r w:rsidR="00375B46">
              <w:rPr>
                <w:rFonts w:eastAsia="Times New Roman" w:asciiTheme="majorHAnsi" w:hAnsiTheme="majorHAnsi" w:cstheme="majorHAnsi"/>
                <w:color w:val="002060"/>
                <w:kern w:val="28"/>
              </w:rPr>
              <w:t>Osmania</w:t>
            </w:r>
            <w:r w:rsidR="00657D4D">
              <w:rPr>
                <w:rFonts w:eastAsia="Times New Roman" w:asciiTheme="majorHAnsi" w:hAnsiTheme="majorHAnsi" w:cstheme="majorHAnsi"/>
                <w:color w:val="002060"/>
                <w:kern w:val="28"/>
              </w:rPr>
              <w:t xml:space="preserve"> </w:t>
            </w:r>
            <w:r w:rsidRPr="00B226C0" w:rsidR="00C008AB">
              <w:rPr>
                <w:rFonts w:eastAsia="Times New Roman" w:asciiTheme="majorHAnsi" w:hAnsiTheme="majorHAnsi" w:cstheme="majorHAnsi"/>
                <w:color w:val="002060"/>
                <w:kern w:val="28"/>
              </w:rPr>
              <w:t>University ,</w:t>
            </w:r>
            <w:r w:rsidRPr="00B226C0">
              <w:rPr>
                <w:rFonts w:eastAsia="Times New Roman" w:asciiTheme="majorHAnsi" w:hAnsiTheme="majorHAnsi" w:cstheme="majorHAnsi"/>
                <w:color w:val="002060"/>
                <w:kern w:val="28"/>
              </w:rPr>
              <w:t>20</w:t>
            </w:r>
            <w:r w:rsidR="00375B46">
              <w:rPr>
                <w:rFonts w:eastAsia="Times New Roman" w:asciiTheme="majorHAnsi" w:hAnsiTheme="majorHAnsi" w:cstheme="majorHAnsi"/>
                <w:color w:val="002060"/>
                <w:kern w:val="28"/>
              </w:rPr>
              <w:t>20</w:t>
            </w:r>
          </w:p>
          <w:p w:rsidR="0005178B" w:rsidRPr="00B226C0" w:rsidP="0005178B" w14:paraId="43297663" w14:textId="49EAEB01">
            <w:pPr>
              <w:pStyle w:val="ListParagraph"/>
              <w:spacing w:after="0" w:line="276" w:lineRule="auto"/>
              <w:rPr>
                <w:rFonts w:eastAsia="Times New Roman" w:asciiTheme="majorHAnsi" w:hAnsiTheme="majorHAnsi" w:cstheme="majorHAnsi"/>
                <w:color w:val="002060"/>
                <w:kern w:val="28"/>
              </w:rPr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FE50A7" w:rsidRPr="008774B4" w:rsidP="00A77921" w14:paraId="10B81B75" w14:textId="53D9B19E">
            <w:pPr>
              <w:pStyle w:val="Heading2"/>
              <w:rPr>
                <w:color w:val="00B0F0"/>
              </w:rPr>
            </w:pPr>
            <w:r w:rsidRPr="008774B4">
              <w:rPr>
                <w:color w:val="00B0F0"/>
              </w:rPr>
              <w:t>Profile Summary</w:t>
            </w:r>
          </w:p>
          <w:p w:rsidR="00F70411" w:rsidRPr="00AA0049" w:rsidP="00F70411" w14:paraId="71C84535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Over 1+ years of work experience as Associate Engineer in IT industry having work experience as DevOps Engineer. </w:t>
            </w:r>
          </w:p>
          <w:p w:rsidR="00F70411" w:rsidRPr="00AA0049" w:rsidP="00F70411" w14:paraId="2B140215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Good working knowledge in writing Terraform code for Resources Deployment.</w:t>
            </w:r>
          </w:p>
          <w:p w:rsidR="00F70411" w:rsidRPr="00AA0049" w:rsidP="00F70411" w14:paraId="39A0B4F9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Managed infrastructure automation using Terraform.</w:t>
            </w:r>
          </w:p>
          <w:p w:rsidR="00F70411" w:rsidRPr="00AA0049" w:rsidP="00F70411" w14:paraId="654B8A06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Experience in setting up the build and deployment automation scripts using Jenkins.</w:t>
            </w:r>
          </w:p>
          <w:p w:rsidR="00F70411" w:rsidRPr="00AA0049" w:rsidP="00F70411" w14:paraId="1DFAF2A8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on Ansible, used YML packages for installing, configuring push to make changes in time.</w:t>
            </w:r>
          </w:p>
          <w:p w:rsidR="00F70411" w:rsidRPr="00AA0049" w:rsidP="00F70411" w14:paraId="3F3BCEC7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Involved on DevOps automation processes for build and deployment of a multi-tier web architecture.</w:t>
            </w:r>
          </w:p>
          <w:p w:rsidR="00F70411" w:rsidRPr="00AA0049" w:rsidP="00F70411" w14:paraId="74788786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Experience in troubleshooting ay issues generated while build and deployments.</w:t>
            </w:r>
          </w:p>
          <w:p w:rsidR="00F70411" w:rsidRPr="00AA0049" w:rsidP="00F70411" w14:paraId="4EF41AB6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Installed Docker containers and to achieve continuous delivery goal on high scalable environment.</w:t>
            </w:r>
          </w:p>
          <w:p w:rsidR="00F70411" w:rsidRPr="00AA0049" w:rsidP="00F70411" w14:paraId="05B19BDA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Managed deployment automation using packer-docker, terraform to automate system operations. </w:t>
            </w:r>
          </w:p>
          <w:p w:rsidR="00F70411" w:rsidRPr="00AA0049" w:rsidP="00F70411" w14:paraId="09B4A49C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Having Experience of Creating and Managing the users and groups in Azure AD.</w:t>
            </w:r>
          </w:p>
          <w:p w:rsidR="00F70411" w:rsidRPr="00AA0049" w:rsidP="00F70411" w14:paraId="721BA0CD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Experienced on creating Azure VM, Cloud Services and Storages by using Azure Power-Shell Script</w:t>
            </w:r>
          </w:p>
          <w:p w:rsidR="00F70411" w:rsidRPr="00AA0049" w:rsidP="00F70411" w14:paraId="28F4D827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Creating Azure Backup vault and protecting required VMs to take the VM level backups.</w:t>
            </w:r>
          </w:p>
          <w:p w:rsidR="00F70411" w:rsidRPr="00AA0049" w:rsidP="00F70411" w14:paraId="5415176D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 queue maintenance, execution of change controls, Followed the SOP’s and Resolving the Issues.</w:t>
            </w:r>
          </w:p>
          <w:p w:rsidR="00F70411" w:rsidRPr="00AA0049" w:rsidP="00F70411" w14:paraId="48308079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Experience with analysis of logs and performing root cause analysis for various issues coming up on daily basis.</w:t>
            </w:r>
          </w:p>
          <w:p w:rsidR="00F70411" w:rsidRPr="00AA0049" w:rsidP="00F70411" w14:paraId="07BD6D90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Creating the containers using Docker images for applications team.</w:t>
            </w:r>
          </w:p>
          <w:p w:rsidR="00F70411" w:rsidRPr="00AA0049" w:rsidP="00F70411" w14:paraId="0920EB5B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Having good Experience in Configuration Management tools like Ansible for transferring and running the modules with the help of SSH based systems.</w:t>
            </w:r>
          </w:p>
          <w:p w:rsidR="00D71186" w:rsidP="00D71186" w14:paraId="18790629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00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Imported and managed multiple applications into GIT.</w:t>
            </w:r>
          </w:p>
          <w:p w:rsidR="00FE50A7" w:rsidRPr="00D71186" w:rsidP="00D71186" w14:paraId="13D01DC8" w14:textId="4F415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711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Good knowledge on docker swarm and Kubernetes.</w:t>
            </w:r>
          </w:p>
          <w:sdt>
            <w:sdtPr>
              <w:id w:val="-1767221959"/>
              <w:placeholder>
                <w:docPart w:val="A2BEBEC9B27C45FCAACF88F22C5D82B1"/>
              </w:placeholder>
              <w:showingPlcHdr/>
              <w:text/>
              <w:temporary/>
              <w15:appearance w15:val="hidden"/>
            </w:sdtPr>
            <w:sdtContent>
              <w:p w:rsidR="00A77921" w:rsidP="00A77921" w14:paraId="28AF7A40" w14:textId="5BF2E7EB">
                <w:pPr>
                  <w:pStyle w:val="Heading2"/>
                </w:pPr>
                <w:r w:rsidRPr="008774B4">
                  <w:rPr>
                    <w:color w:val="00B0F0"/>
                  </w:rPr>
                  <w:t>Experience</w:t>
                </w:r>
              </w:p>
            </w:sdtContent>
          </w:sdt>
          <w:p w:rsidR="00AA0049" w:rsidRPr="00930903" w:rsidP="00930903" w14:paraId="57C86361" w14:textId="314199E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3090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Working as Associate in </w:t>
            </w:r>
            <w:r w:rsidRPr="00930903" w:rsidR="00AC5C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Wipro Limited </w:t>
            </w:r>
            <w:r w:rsidRPr="0093090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Hyderabad since Feb 2021.</w:t>
            </w:r>
          </w:p>
          <w:p w:rsidR="007D7C33" w:rsidRPr="008774B4" w:rsidP="00F60036" w14:paraId="67E2052B" w14:textId="22434F4C">
            <w:pPr>
              <w:widowControl w:val="0"/>
              <w:spacing w:before="120" w:line="276" w:lineRule="auto"/>
              <w:jc w:val="both"/>
              <w:rPr>
                <w:rFonts w:asciiTheme="majorHAnsi" w:hAnsiTheme="majorHAnsi"/>
                <w:b/>
                <w:color w:val="00B0F0"/>
                <w:sz w:val="28"/>
              </w:rPr>
            </w:pPr>
            <w:r w:rsidRPr="008774B4">
              <w:rPr>
                <w:rFonts w:asciiTheme="majorHAnsi" w:hAnsiTheme="majorHAnsi"/>
                <w:b/>
                <w:color w:val="00B0F0"/>
                <w:sz w:val="28"/>
              </w:rPr>
              <w:t>Project Summary</w:t>
            </w:r>
          </w:p>
          <w:p w:rsidR="006863A7" w:rsidP="00F60036" w14:paraId="53FD1A6F" w14:textId="2FEC0013">
            <w:pPr>
              <w:widowControl w:val="0"/>
              <w:spacing w:before="120"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Wipro</w:t>
            </w:r>
            <w:r w:rsidR="00F60036">
              <w:rPr>
                <w:rFonts w:ascii="Calibri" w:eastAsia="Calibri" w:hAnsi="Calibri" w:cs="Calibri"/>
                <w:b/>
              </w:rPr>
              <w:t xml:space="preserve"> Limited</w:t>
            </w:r>
          </w:p>
          <w:p w:rsidR="00C345D3" w:rsidRPr="003F1484" w:rsidP="006863A7" w14:paraId="39FB0DE4" w14:textId="28BAF21C">
            <w:pPr>
              <w:pStyle w:val="NoSpacing"/>
              <w:jc w:val="both"/>
              <w:rPr>
                <w:rFonts w:cs="Calibri"/>
                <w:color w:val="000000"/>
              </w:rPr>
            </w:pPr>
            <w:r w:rsidRPr="00930903">
              <w:rPr>
                <w:rFonts w:cs="Calibri"/>
                <w:color w:val="000000"/>
              </w:rPr>
              <w:t>Associate Analyst</w:t>
            </w:r>
            <w:r w:rsidRPr="003F1484" w:rsidR="00F60036">
              <w:rPr>
                <w:rFonts w:cs="Calibri"/>
                <w:color w:val="000000"/>
              </w:rPr>
              <w:t xml:space="preserve"> </w:t>
            </w:r>
            <w:r w:rsidRPr="003F1484" w:rsidR="00174764">
              <w:rPr>
                <w:rFonts w:cs="Calibri"/>
                <w:color w:val="000000"/>
              </w:rPr>
              <w:t xml:space="preserve">– </w:t>
            </w:r>
            <w:r w:rsidRPr="003F1484" w:rsidR="00892067">
              <w:rPr>
                <w:rFonts w:cs="Calibri"/>
                <w:color w:val="000000"/>
              </w:rPr>
              <w:t>Feb 202</w:t>
            </w:r>
            <w:r w:rsidRPr="003F1484">
              <w:rPr>
                <w:rFonts w:cs="Calibri"/>
                <w:color w:val="000000"/>
              </w:rPr>
              <w:t>1</w:t>
            </w:r>
            <w:r w:rsidRPr="003F1484" w:rsidR="00F60036">
              <w:rPr>
                <w:rFonts w:cs="Calibri"/>
                <w:color w:val="000000"/>
              </w:rPr>
              <w:t xml:space="preserve"> to present</w:t>
            </w:r>
          </w:p>
          <w:p w:rsidR="00F60036" w:rsidRPr="007B3425" w:rsidP="007B3425" w14:paraId="591341A4" w14:textId="08838A7F">
            <w:pPr>
              <w:jc w:val="both"/>
              <w:rPr>
                <w:rFonts w:ascii="Times New Roman" w:eastAsia="Cambria" w:hAnsi="Times New Roman"/>
                <w:b/>
              </w:rPr>
            </w:pPr>
            <w:r w:rsidRPr="00B24AB6"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  <w:t xml:space="preserve">Project: </w:t>
            </w:r>
            <w:r w:rsidRPr="00EB33E1" w:rsidR="00892067">
              <w:rPr>
                <w:rFonts w:cs="Calibri"/>
                <w:b/>
              </w:rPr>
              <w:t>McDonald's</w:t>
            </w:r>
            <w:r w:rsidR="007B3425">
              <w:rPr>
                <w:rFonts w:ascii="Times New Roman" w:eastAsia="Cambria" w:hAnsi="Times New Roman"/>
                <w:b/>
              </w:rPr>
              <w:t xml:space="preserve"> </w:t>
            </w:r>
          </w:p>
          <w:p w:rsidR="00F60036" w:rsidP="00F60036" w14:paraId="2C77371D" w14:textId="77777777">
            <w:pPr>
              <w:widowControl w:val="0"/>
              <w:spacing w:before="120"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Job Responsibilities:</w:t>
            </w:r>
          </w:p>
          <w:p w:rsidR="00F60036" w:rsidRPr="00AC5C3B" w:rsidP="00AC5C3B" w14:paraId="748A194A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C5C3B">
              <w:rPr>
                <w:rFonts w:cs="Calibri"/>
                <w:color w:val="000000"/>
              </w:rPr>
              <w:t>Responsible for administration, monitoring, and maintenance of Azure VM’s.</w:t>
            </w:r>
          </w:p>
          <w:p w:rsidR="00F60036" w:rsidRPr="00AC5C3B" w:rsidP="00AC5C3B" w14:paraId="70F93034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C5C3B">
              <w:rPr>
                <w:rFonts w:cs="Calibri"/>
                <w:color w:val="000000"/>
              </w:rPr>
              <w:t>Troubleshoot Azure related issues and engage internal teams and vendors for issue resolutions</w:t>
            </w:r>
          </w:p>
          <w:p w:rsidR="00F60036" w:rsidRPr="00AC5C3B" w:rsidP="00AC5C3B" w14:paraId="22BB32B4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C5C3B">
              <w:rPr>
                <w:rFonts w:cs="Calibri"/>
                <w:color w:val="000000"/>
              </w:rPr>
              <w:t xml:space="preserve">Configuring OMS and creating schedule deployments for Azure VM’s update management </w:t>
            </w:r>
          </w:p>
          <w:p w:rsidR="00F60036" w:rsidRPr="00AC5C3B" w:rsidP="00AC5C3B" w14:paraId="23BD545F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C5C3B">
              <w:rPr>
                <w:rFonts w:cs="Calibri"/>
                <w:color w:val="000000"/>
              </w:rPr>
              <w:t>Taking ownership of issues which are escalated from Level 2 to ensure a proper resolution</w:t>
            </w:r>
          </w:p>
          <w:p w:rsidR="00F60036" w:rsidRPr="00AC5C3B" w:rsidP="00AC5C3B" w14:paraId="315A7BA2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C5C3B">
              <w:rPr>
                <w:rFonts w:cs="Calibri"/>
                <w:color w:val="000000"/>
              </w:rPr>
              <w:t>Creating audit reports for external audit requests.</w:t>
            </w:r>
          </w:p>
          <w:p w:rsidR="00AC5C3B" w:rsidRPr="00AC5C3B" w:rsidP="00AC5C3B" w14:paraId="50B7D1DC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 w:cstheme="minorBidi"/>
                <w:color w:val="000000"/>
              </w:rPr>
            </w:pPr>
            <w:r w:rsidRPr="00AC5C3B">
              <w:rPr>
                <w:rFonts w:cs="Calibri"/>
                <w:color w:val="000000"/>
              </w:rPr>
              <w:t>Monitoring System components such as CPU, Disk, Memory and Swap space Utilization</w:t>
            </w:r>
          </w:p>
          <w:p w:rsidR="00AC5C3B" w:rsidRPr="00AC5C3B" w:rsidP="00AC5C3B" w14:paraId="0382A91C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 w:cstheme="minorBidi"/>
                <w:color w:val="000000"/>
              </w:rPr>
            </w:pPr>
            <w:r w:rsidRPr="00AC5C3B">
              <w:rPr>
                <w:rFonts w:cs="Calibri"/>
                <w:color w:val="000000"/>
              </w:rPr>
              <w:t>Creating azure resources and managing them using Terraform Ica.</w:t>
            </w:r>
          </w:p>
          <w:p w:rsidR="00AC5C3B" w:rsidRPr="00AC5C3B" w:rsidP="00AC5C3B" w14:paraId="0C41BDFF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 w:cstheme="minorBidi"/>
                <w:color w:val="000000"/>
              </w:rPr>
            </w:pPr>
            <w:r w:rsidRPr="00AC5C3B">
              <w:rPr>
                <w:rFonts w:cs="Calibri"/>
                <w:color w:val="000000"/>
              </w:rPr>
              <w:t>Automated build and deployment process using Shell Scripting.</w:t>
            </w:r>
          </w:p>
          <w:p w:rsidR="00AC5C3B" w:rsidRPr="00AC5C3B" w:rsidP="00AC5C3B" w14:paraId="04EB4A69" w14:textId="7777777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 w:cstheme="minorBidi"/>
                <w:color w:val="000000"/>
              </w:rPr>
            </w:pPr>
            <w:r w:rsidRPr="00AC5C3B">
              <w:rPr>
                <w:rFonts w:cs="Calibri"/>
                <w:color w:val="000000"/>
              </w:rPr>
              <w:t>Planning, implementing, maintaining &amp; supporting Docker Swarm, Docker Container and Azure Kubernetes.</w:t>
            </w:r>
          </w:p>
          <w:p w:rsidR="00AC5C3B" w:rsidRPr="00AC5C3B" w:rsidP="00AC5C3B" w14:paraId="3DFB37D7" w14:textId="0F41387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 w:cstheme="minorBidi"/>
                <w:color w:val="000000"/>
              </w:rPr>
            </w:pPr>
            <w:r w:rsidRPr="00AC5C3B">
              <w:rPr>
                <w:rFonts w:cs="Calibri"/>
                <w:color w:val="000000"/>
              </w:rPr>
              <w:t>Participating in regular 24x7 On-Call rotations and coordinating with the On-Shore Team</w:t>
            </w:r>
            <w:r>
              <w:rPr>
                <w:rFonts w:cs="Calibri"/>
                <w:color w:val="000000"/>
              </w:rPr>
              <w:t>.</w:t>
            </w:r>
          </w:p>
          <w:p w:rsidR="000E1D44" w:rsidP="0057534A" w14:paraId="3E01C58A" w14:textId="0D9C2D92">
            <w:pPr>
              <w:pStyle w:val="TextRight"/>
            </w:pPr>
          </w:p>
        </w:tc>
      </w:tr>
      <w:tr w14:paraId="2E4C6DF0" w14:textId="77777777" w:rsidTr="000E1D44">
        <w:tblPrEx>
          <w:tblW w:w="0" w:type="auto"/>
          <w:tblCellMar>
            <w:left w:w="142" w:type="dxa"/>
            <w:right w:w="142" w:type="dxa"/>
          </w:tblCellMar>
          <w:tblLook w:val="04A0"/>
        </w:tblPrEx>
        <w:trPr>
          <w:gridAfter w:val="1"/>
          <w:wAfter w:w="10" w:type="dxa"/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:rsidR="0070536A" w:rsidRPr="0070536A" w:rsidP="0005178B" w14:paraId="602D3F9A" w14:textId="6F82FE6B">
            <w:pPr>
              <w:pStyle w:val="ListParagraph"/>
              <w:spacing w:after="0" w:line="276" w:lineRule="auto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0E1D44" w:rsidRPr="008774B4" w:rsidP="00A77921" w14:paraId="42EDE34B" w14:textId="426CD59C">
            <w:pPr>
              <w:pStyle w:val="Heading2"/>
              <w:rPr>
                <w:color w:val="00B0F0"/>
              </w:rPr>
            </w:pPr>
            <w:r w:rsidRPr="008774B4">
              <w:rPr>
                <w:color w:val="00B0F0"/>
              </w:rPr>
              <w:t>Personal Info:</w:t>
            </w:r>
          </w:p>
          <w:p w:rsidR="0057534A" w:rsidP="00402CFB" w14:paraId="0E990AB0" w14:textId="4CC9147D">
            <w:pPr>
              <w:pStyle w:val="TextRight"/>
              <w:rPr>
                <w:rFonts w:eastAsia="Times New Roman" w:asciiTheme="majorHAnsi" w:hAnsiTheme="majorHAnsi" w:cstheme="majorHAnsi"/>
                <w:color w:val="auto"/>
                <w:kern w:val="28"/>
                <w:szCs w:val="22"/>
              </w:rPr>
            </w:pPr>
            <w:r w:rsidRPr="00402CFB">
              <w:rPr>
                <w:rFonts w:eastAsia="Times New Roman" w:asciiTheme="majorHAnsi" w:hAnsiTheme="majorHAnsi" w:cstheme="majorHAnsi"/>
                <w:b/>
                <w:bCs/>
                <w:color w:val="auto"/>
                <w:kern w:val="28"/>
                <w:szCs w:val="22"/>
              </w:rPr>
              <w:t>Father Name:</w:t>
            </w:r>
            <w:r w:rsidRPr="00402CFB">
              <w:rPr>
                <w:rFonts w:eastAsia="Times New Roman" w:asciiTheme="majorHAnsi" w:hAnsiTheme="majorHAnsi" w:cstheme="majorHAnsi"/>
                <w:color w:val="auto"/>
                <w:kern w:val="28"/>
                <w:szCs w:val="22"/>
              </w:rPr>
              <w:t xml:space="preserve"> </w:t>
            </w:r>
            <w:r w:rsidR="00D1582A">
              <w:rPr>
                <w:rFonts w:eastAsia="Times New Roman" w:asciiTheme="majorHAnsi" w:hAnsiTheme="majorHAnsi" w:cstheme="majorHAnsi"/>
                <w:color w:val="auto"/>
                <w:kern w:val="28"/>
                <w:szCs w:val="22"/>
              </w:rPr>
              <w:t>Karnati.Bhagavantha</w:t>
            </w:r>
          </w:p>
          <w:p w:rsidR="00402CFB" w:rsidRPr="00C35DCD" w:rsidP="00402CFB" w14:paraId="2EB59F32" w14:textId="3560CEFC">
            <w:pPr>
              <w:rPr>
                <w:rFonts w:eastAsia="Times New Roman" w:cstheme="minorHAnsi"/>
                <w:color w:val="auto"/>
                <w:kern w:val="28"/>
                <w:sz w:val="22"/>
                <w:szCs w:val="22"/>
              </w:rPr>
            </w:pPr>
            <w:r w:rsidRPr="00402CFB">
              <w:rPr>
                <w:rFonts w:eastAsia="Times New Roman" w:asciiTheme="majorHAnsi" w:hAnsiTheme="majorHAnsi" w:cstheme="majorHAnsi"/>
                <w:b/>
                <w:bCs/>
                <w:color w:val="auto"/>
                <w:kern w:val="28"/>
                <w:sz w:val="22"/>
                <w:szCs w:val="22"/>
              </w:rPr>
              <w:t>D.O.B:</w:t>
            </w:r>
            <w:r w:rsidRPr="00402CFB"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  <w:t xml:space="preserve"> </w:t>
            </w:r>
            <w:r w:rsidRPr="00C35DCD" w:rsidR="00D1582A">
              <w:rPr>
                <w:rFonts w:eastAsia="Times New Roman" w:cstheme="minorHAnsi"/>
                <w:color w:val="auto"/>
                <w:kern w:val="28"/>
                <w:sz w:val="22"/>
                <w:szCs w:val="22"/>
              </w:rPr>
              <w:t>10.05.1998</w:t>
            </w:r>
          </w:p>
          <w:p w:rsidR="00402CFB" w:rsidP="00402CFB" w14:paraId="4B5F8EB4" w14:textId="1F8D4A05">
            <w:pPr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</w:pPr>
            <w:r w:rsidRPr="00402CFB">
              <w:rPr>
                <w:rFonts w:eastAsia="Times New Roman" w:asciiTheme="majorHAnsi" w:hAnsiTheme="majorHAnsi" w:cstheme="majorHAnsi"/>
                <w:b/>
                <w:bCs/>
                <w:color w:val="auto"/>
                <w:kern w:val="28"/>
                <w:sz w:val="22"/>
                <w:szCs w:val="22"/>
              </w:rPr>
              <w:t>Languages Known:</w:t>
            </w:r>
            <w:r w:rsidRPr="00402CFB"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  <w:t xml:space="preserve"> English, Telugu</w:t>
            </w:r>
          </w:p>
          <w:p w:rsidR="00402CFB" w:rsidP="00402CFB" w14:paraId="6D8EBA3A" w14:textId="13BB9487">
            <w:pPr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</w:pPr>
            <w:r w:rsidRPr="00402CFB">
              <w:rPr>
                <w:rFonts w:eastAsia="Times New Roman" w:asciiTheme="majorHAnsi" w:hAnsiTheme="majorHAnsi" w:cstheme="majorHAnsi"/>
                <w:b/>
                <w:bCs/>
                <w:color w:val="auto"/>
                <w:kern w:val="28"/>
                <w:sz w:val="22"/>
                <w:szCs w:val="22"/>
              </w:rPr>
              <w:t>Marital Status:</w:t>
            </w:r>
            <w:r w:rsidRPr="00402CFB"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  <w:t xml:space="preserve"> Single</w:t>
            </w:r>
          </w:p>
          <w:p w:rsidR="005F2A5E" w:rsidRPr="00402CFB" w:rsidP="00402CFB" w14:paraId="1E3DB811" w14:textId="34AB23B9">
            <w:pPr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</w:pPr>
            <w:r w:rsidRPr="005F2A5E">
              <w:rPr>
                <w:rFonts w:ascii="Aharoni" w:eastAsia="Times New Roman" w:hAnsi="Aharoni" w:cs="Aharoni"/>
                <w:color w:val="auto"/>
                <w:kern w:val="28"/>
                <w:sz w:val="22"/>
                <w:szCs w:val="22"/>
              </w:rPr>
              <w:t>Location</w:t>
            </w:r>
            <w:r>
              <w:rPr>
                <w:rFonts w:eastAsia="Times New Roman" w:asciiTheme="majorHAnsi" w:hAnsiTheme="majorHAnsi" w:cstheme="majorHAnsi"/>
                <w:color w:val="auto"/>
                <w:kern w:val="28"/>
                <w:sz w:val="22"/>
                <w:szCs w:val="22"/>
              </w:rPr>
              <w:t>: Hyderabad</w:t>
            </w:r>
          </w:p>
          <w:p w:rsidR="000E1D44" w:rsidP="000E1D44" w14:paraId="203BB99D" w14:textId="77777777">
            <w:pPr>
              <w:pStyle w:val="TextRight"/>
            </w:pPr>
          </w:p>
        </w:tc>
      </w:tr>
    </w:tbl>
    <w:p w:rsidR="00F60036" w14:paraId="2D51388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4501B">
      <w:footerReference w:type="default" r:id="rId5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1D44" w14:paraId="3D853494" w14:textId="77777777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xmlns:a="http://schemas.openxmlformats.org/drawingml/2006/main"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49" alt="&quot;&quot;" style="width:539.4pt;height:36.1pt;margin-top:755.4pt;margin-left:3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fillcolor="#648276" stroked="f"/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B44A6D"/>
    <w:multiLevelType w:val="hybridMultilevel"/>
    <w:tmpl w:val="06E02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DB3381"/>
    <w:multiLevelType w:val="hybridMultilevel"/>
    <w:tmpl w:val="428427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19C7"/>
    <w:multiLevelType w:val="hybridMultilevel"/>
    <w:tmpl w:val="7C6CC4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D582C"/>
    <w:multiLevelType w:val="hybridMultilevel"/>
    <w:tmpl w:val="A48AA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032BDF"/>
    <w:multiLevelType w:val="hybridMultilevel"/>
    <w:tmpl w:val="7FD8E1A8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779B4668"/>
    <w:multiLevelType w:val="multilevel"/>
    <w:tmpl w:val="77602F8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8C62492"/>
    <w:multiLevelType w:val="multilevel"/>
    <w:tmpl w:val="61F68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D"/>
    <w:rsid w:val="000015F7"/>
    <w:rsid w:val="00021CDA"/>
    <w:rsid w:val="0005178B"/>
    <w:rsid w:val="0006657C"/>
    <w:rsid w:val="0007532B"/>
    <w:rsid w:val="00081B88"/>
    <w:rsid w:val="000873EB"/>
    <w:rsid w:val="00095726"/>
    <w:rsid w:val="000A3999"/>
    <w:rsid w:val="000B2210"/>
    <w:rsid w:val="000E1D44"/>
    <w:rsid w:val="001016BD"/>
    <w:rsid w:val="00115AA6"/>
    <w:rsid w:val="00140288"/>
    <w:rsid w:val="00146D38"/>
    <w:rsid w:val="001618C2"/>
    <w:rsid w:val="00162614"/>
    <w:rsid w:val="00174764"/>
    <w:rsid w:val="001B3DCA"/>
    <w:rsid w:val="001C5C08"/>
    <w:rsid w:val="0020696E"/>
    <w:rsid w:val="00235377"/>
    <w:rsid w:val="002356A2"/>
    <w:rsid w:val="0024775A"/>
    <w:rsid w:val="00254993"/>
    <w:rsid w:val="002A5D51"/>
    <w:rsid w:val="002B2082"/>
    <w:rsid w:val="002D12DA"/>
    <w:rsid w:val="002D4BF6"/>
    <w:rsid w:val="003019B2"/>
    <w:rsid w:val="00323C08"/>
    <w:rsid w:val="0034688D"/>
    <w:rsid w:val="003473C6"/>
    <w:rsid w:val="00375B46"/>
    <w:rsid w:val="003B4BB5"/>
    <w:rsid w:val="003C3394"/>
    <w:rsid w:val="003E1B02"/>
    <w:rsid w:val="003F1484"/>
    <w:rsid w:val="0040233B"/>
    <w:rsid w:val="00402CFB"/>
    <w:rsid w:val="00414C0C"/>
    <w:rsid w:val="00431430"/>
    <w:rsid w:val="00446093"/>
    <w:rsid w:val="0045270B"/>
    <w:rsid w:val="00471882"/>
    <w:rsid w:val="004A51EE"/>
    <w:rsid w:val="004B67A1"/>
    <w:rsid w:val="004D668B"/>
    <w:rsid w:val="00502098"/>
    <w:rsid w:val="00507E93"/>
    <w:rsid w:val="00511A6E"/>
    <w:rsid w:val="00520F54"/>
    <w:rsid w:val="00556CA6"/>
    <w:rsid w:val="0057534A"/>
    <w:rsid w:val="0059611E"/>
    <w:rsid w:val="005A426E"/>
    <w:rsid w:val="005F0C5B"/>
    <w:rsid w:val="005F2A5E"/>
    <w:rsid w:val="00604696"/>
    <w:rsid w:val="00604C51"/>
    <w:rsid w:val="00605A5B"/>
    <w:rsid w:val="00605EB4"/>
    <w:rsid w:val="0060714D"/>
    <w:rsid w:val="006126D4"/>
    <w:rsid w:val="0061466F"/>
    <w:rsid w:val="00621958"/>
    <w:rsid w:val="00625F63"/>
    <w:rsid w:val="00655C19"/>
    <w:rsid w:val="00657D4D"/>
    <w:rsid w:val="006600A3"/>
    <w:rsid w:val="00676E93"/>
    <w:rsid w:val="006863A7"/>
    <w:rsid w:val="006A130E"/>
    <w:rsid w:val="006C60E6"/>
    <w:rsid w:val="006C6181"/>
    <w:rsid w:val="006D2A98"/>
    <w:rsid w:val="006E70D3"/>
    <w:rsid w:val="006F020C"/>
    <w:rsid w:val="0070536A"/>
    <w:rsid w:val="00745ECB"/>
    <w:rsid w:val="00770D8A"/>
    <w:rsid w:val="0077668C"/>
    <w:rsid w:val="007B0F94"/>
    <w:rsid w:val="007B3425"/>
    <w:rsid w:val="007D6666"/>
    <w:rsid w:val="007D7C33"/>
    <w:rsid w:val="0083759C"/>
    <w:rsid w:val="0086152D"/>
    <w:rsid w:val="008774B4"/>
    <w:rsid w:val="00892067"/>
    <w:rsid w:val="00930903"/>
    <w:rsid w:val="009937D5"/>
    <w:rsid w:val="009D79A3"/>
    <w:rsid w:val="00A2346F"/>
    <w:rsid w:val="00A25156"/>
    <w:rsid w:val="00A301BA"/>
    <w:rsid w:val="00A41EFD"/>
    <w:rsid w:val="00A7499B"/>
    <w:rsid w:val="00A77921"/>
    <w:rsid w:val="00AA0049"/>
    <w:rsid w:val="00AA5325"/>
    <w:rsid w:val="00AC5C3B"/>
    <w:rsid w:val="00AD44AB"/>
    <w:rsid w:val="00AE5D02"/>
    <w:rsid w:val="00AF32A4"/>
    <w:rsid w:val="00B2124F"/>
    <w:rsid w:val="00B226C0"/>
    <w:rsid w:val="00B24AB6"/>
    <w:rsid w:val="00B575FB"/>
    <w:rsid w:val="00B6190E"/>
    <w:rsid w:val="00B83409"/>
    <w:rsid w:val="00BB4609"/>
    <w:rsid w:val="00BC2E5C"/>
    <w:rsid w:val="00BD4217"/>
    <w:rsid w:val="00BF1712"/>
    <w:rsid w:val="00C008AB"/>
    <w:rsid w:val="00C1095A"/>
    <w:rsid w:val="00C345D3"/>
    <w:rsid w:val="00C35DCD"/>
    <w:rsid w:val="00C55D85"/>
    <w:rsid w:val="00C57F2E"/>
    <w:rsid w:val="00C70657"/>
    <w:rsid w:val="00CA2273"/>
    <w:rsid w:val="00CA5203"/>
    <w:rsid w:val="00CD2EC1"/>
    <w:rsid w:val="00CD50FD"/>
    <w:rsid w:val="00CF0AC6"/>
    <w:rsid w:val="00CF702A"/>
    <w:rsid w:val="00D1582A"/>
    <w:rsid w:val="00D259BC"/>
    <w:rsid w:val="00D47124"/>
    <w:rsid w:val="00D71186"/>
    <w:rsid w:val="00D77667"/>
    <w:rsid w:val="00DD5D7B"/>
    <w:rsid w:val="00DE5B7B"/>
    <w:rsid w:val="00DF0861"/>
    <w:rsid w:val="00E31B4C"/>
    <w:rsid w:val="00E3266F"/>
    <w:rsid w:val="00E4276B"/>
    <w:rsid w:val="00E70C63"/>
    <w:rsid w:val="00E74C66"/>
    <w:rsid w:val="00E8611F"/>
    <w:rsid w:val="00E93463"/>
    <w:rsid w:val="00EA3FA6"/>
    <w:rsid w:val="00EB33E1"/>
    <w:rsid w:val="00EC70A8"/>
    <w:rsid w:val="00EC7866"/>
    <w:rsid w:val="00ED7A24"/>
    <w:rsid w:val="00EF0896"/>
    <w:rsid w:val="00EF2C89"/>
    <w:rsid w:val="00EF2CD6"/>
    <w:rsid w:val="00F2442B"/>
    <w:rsid w:val="00F2639A"/>
    <w:rsid w:val="00F316AD"/>
    <w:rsid w:val="00F4501B"/>
    <w:rsid w:val="00F60036"/>
    <w:rsid w:val="00F61F86"/>
    <w:rsid w:val="00F70411"/>
    <w:rsid w:val="00FE50A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NoSpacing">
    <w:name w:val="No Spacing"/>
    <w:uiPriority w:val="1"/>
    <w:qFormat/>
    <w:rsid w:val="00AF32A4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AF32A4"/>
    <w:pPr>
      <w:spacing w:after="200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AF32A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5B46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25a9ace0595bff24c08acdbfa14be3e475649eba50b88aba5c4f31944917d4da&amp;amp;jobId=191021501398&amp;amp;uid=2245844241910215013981650684494&amp;docType=docx" TargetMode="Externa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naren\AppData\Roaming\Microsoft\Templates\Basic%20modern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A2B6D4666B34E6BA2AD6EB90F6CC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AFE-52FA-4AB1-87E2-39865443FB6E}"/>
      </w:docPartPr>
      <w:docPartBody>
        <w:p w:rsidR="00431430">
          <w:pPr>
            <w:pStyle w:val="DA2B6D4666B34E6BA2AD6EB90F6CC01C"/>
          </w:pPr>
          <w:r w:rsidRPr="00605A5B">
            <w:t>Contact</w:t>
          </w:r>
        </w:p>
      </w:docPartBody>
    </w:docPart>
    <w:docPart>
      <w:docPartPr>
        <w:name w:val="E8B420AFCB064053AEF1565842E41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CC95-893E-4775-8591-01EEED1F8D3A}"/>
      </w:docPartPr>
      <w:docPartBody>
        <w:p w:rsidR="00431430">
          <w:pPr>
            <w:pStyle w:val="E8B420AFCB064053AEF1565842E41A30"/>
          </w:pPr>
          <w:r w:rsidRPr="00605A5B">
            <w:t>Objective</w:t>
          </w:r>
        </w:p>
      </w:docPartBody>
    </w:docPart>
    <w:docPart>
      <w:docPartPr>
        <w:name w:val="A2BEBEC9B27C45FCAACF88F22C5D8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3286-2165-4572-B788-AC3932E9BD4A}"/>
      </w:docPartPr>
      <w:docPartBody>
        <w:p w:rsidR="00431430">
          <w:pPr>
            <w:pStyle w:val="A2BEBEC9B27C45FCAACF88F22C5D82B1"/>
          </w:pPr>
          <w:r>
            <w:t>Experience</w:t>
          </w:r>
        </w:p>
      </w:docPartBody>
    </w:docPart>
    <w:docPart>
      <w:docPartPr>
        <w:name w:val="E5EC2CE6E79D41F1BD4910619A82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B3AC6-3FC1-405E-B572-90D705CBEE59}"/>
      </w:docPartPr>
      <w:docPartBody>
        <w:p w:rsidR="0007532B" w:rsidP="00EA3FA6">
          <w:pPr>
            <w:pStyle w:val="E5EC2CE6E79D41F1BD4910619A8232DB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96"/>
    <w:rsid w:val="0007532B"/>
    <w:rsid w:val="0027647C"/>
    <w:rsid w:val="002B773F"/>
    <w:rsid w:val="0038241C"/>
    <w:rsid w:val="003A38E5"/>
    <w:rsid w:val="003E71EC"/>
    <w:rsid w:val="00431430"/>
    <w:rsid w:val="004F6740"/>
    <w:rsid w:val="005F65C5"/>
    <w:rsid w:val="00873CEE"/>
    <w:rsid w:val="00901328"/>
    <w:rsid w:val="009458B3"/>
    <w:rsid w:val="00A01CEB"/>
    <w:rsid w:val="00AA557E"/>
    <w:rsid w:val="00AF6DC2"/>
    <w:rsid w:val="00BA3A53"/>
    <w:rsid w:val="00C33B96"/>
    <w:rsid w:val="00DF76C8"/>
    <w:rsid w:val="00EA3FA6"/>
    <w:rsid w:val="00EA7B40"/>
    <w:rsid w:val="00ED49E0"/>
    <w:rsid w:val="00F94DE2"/>
    <w:rsid w:val="00FF770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A2B6D4666B34E6BA2AD6EB90F6CC01C">
    <w:name w:val="DA2B6D4666B34E6BA2AD6EB90F6CC01C"/>
  </w:style>
  <w:style w:type="paragraph" w:customStyle="1" w:styleId="E8B420AFCB064053AEF1565842E41A30">
    <w:name w:val="E8B420AFCB064053AEF1565842E41A30"/>
  </w:style>
  <w:style w:type="paragraph" w:customStyle="1" w:styleId="A2BEBEC9B27C45FCAACF88F22C5D82B1">
    <w:name w:val="A2BEBEC9B27C45FCAACF88F22C5D82B1"/>
  </w:style>
  <w:style w:type="paragraph" w:customStyle="1" w:styleId="E5EC2CE6E79D41F1BD4910619A8232DB">
    <w:name w:val="E5EC2CE6E79D41F1BD4910619A8232DB"/>
    <w:rsid w:val="00EA3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2022-04-06T14:55:00Z</dcterms:created>
  <dcterms:modified xsi:type="dcterms:W3CDTF">2022-04-18T04:46:00Z</dcterms:modified>
</cp:coreProperties>
</file>