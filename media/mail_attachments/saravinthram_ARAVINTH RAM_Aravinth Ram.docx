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Description w:val="Layout table for all content"/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023"/>
        <w:gridCol w:w="6913"/>
      </w:tblGrid>
      <w:tr>
        <w:tblPrEx>
          <w:tblW w:w="5000" w:type="pct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529"/>
        </w:trPr>
        <w:tc>
          <w:tcPr>
            <w:tcW w:w="3023" w:type="dxa"/>
          </w:tcPr>
          <w:p>
            <w:pPr>
              <w:pStyle w:val="Heading1"/>
            </w:pPr>
            <w:r>
              <w:t>ARAVINTH RAM</w:t>
            </w:r>
          </w:p>
          <w:p>
            <w:pPr>
              <w:pStyle w:val="Heading3"/>
              <w:tabs>
                <w:tab w:val="center" w:pos="1511"/>
                <w:tab w:val="left" w:pos="2256"/>
              </w:tabs>
              <w:jc w:val="left"/>
            </w:pPr>
            <w:r>
              <w:tab/>
            </w:r>
            <w:r>
              <w:rPr>
                <w:u w:val="single"/>
              </w:rPr>
              <w:t>Email</w:t>
            </w:r>
            <w:r>
              <w:tab/>
            </w:r>
          </w:p>
          <w:p>
            <w:r>
              <w:t>saravinthram@gmail.com</w:t>
            </w:r>
          </w:p>
          <w:p>
            <w:pPr>
              <w:pStyle w:val="Heading3"/>
              <w:tabs>
                <w:tab w:val="center" w:pos="1511"/>
                <w:tab w:val="left" w:pos="2256"/>
              </w:tabs>
              <w:jc w:val="left"/>
            </w:pPr>
          </w:p>
          <w:p>
            <w:pPr>
              <w:pStyle w:val="Heading3"/>
            </w:pPr>
            <w:r>
              <w:t>Telephone</w:t>
            </w:r>
          </w:p>
          <w:p>
            <w:pPr>
              <w:pStyle w:val="Heading3"/>
            </w:pPr>
            <w:r>
              <w:t>+91 9787828171</w:t>
            </w:r>
          </w:p>
          <w:tbl>
            <w:tblPr>
              <w:tblDescription w:val="Left side layout table"/>
              <w:tblW w:w="5000" w:type="pct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/>
            </w:tblPr>
            <w:tblGrid>
              <w:gridCol w:w="3023"/>
            </w:tblGrid>
            <w:tr>
              <w:tblPrEx>
                <w:tblW w:w="5000" w:type="pct"/>
                <w:tblBorders>
                  <w:top w:val="single" w:sz="8" w:space="0" w:color="37B6AE"/>
                  <w:bottom w:val="single" w:sz="8" w:space="0" w:color="37B6AE"/>
                  <w:insideH w:val="single" w:sz="8" w:space="0" w:color="37B6AE"/>
                  <w:insideV w:val="single" w:sz="8" w:space="0" w:color="37B6AE"/>
                </w:tblBorders>
                <w:tblLayout w:type="fixed"/>
                <w:tblCellMar>
                  <w:top w:w="144" w:type="dxa"/>
                  <w:left w:w="0" w:type="dxa"/>
                  <w:bottom w:w="144" w:type="dxa"/>
                  <w:right w:w="0" w:type="dxa"/>
                </w:tblCellMar>
                <w:tblLook w:val="04A0"/>
              </w:tblPrEx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>
                  <w:pPr>
                    <w:pStyle w:val="Heading3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Addres</w:t>
                  </w:r>
                </w:p>
                <w:p>
                  <w:r>
                    <w:t xml:space="preserve">74 </w:t>
                  </w:r>
                  <w:r>
                    <w:t>Kilarathaveethi</w:t>
                  </w:r>
                  <w:r>
                    <w:t>,</w:t>
                  </w:r>
                </w:p>
                <w:p>
                  <w:r>
                    <w:t>Virudhunagar-62614</w:t>
                  </w:r>
                  <w:r>
                    <w:t>3</w:t>
                  </w:r>
                </w:p>
              </w:tc>
            </w:tr>
            <w:tr>
              <w:tblPrEx>
                <w:tblW w:w="5000" w:type="pct"/>
                <w:tblLayout w:type="fixed"/>
                <w:tblCellMar>
                  <w:top w:w="144" w:type="dxa"/>
                  <w:left w:w="0" w:type="dxa"/>
                  <w:bottom w:w="144" w:type="dxa"/>
                  <w:right w:w="0" w:type="dxa"/>
                </w:tblCellMar>
                <w:tblLook w:val="04A0"/>
              </w:tblPrEx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>
                  <w:pPr>
                    <w:pStyle w:val="Heading3"/>
                  </w:pPr>
                  <w:r>
                    <w:rPr>
                      <w:u w:val="single"/>
                    </w:rPr>
                    <w:t>Objective</w:t>
                  </w:r>
                </w:p>
                <w:p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221615" cy="0"/>
                            <wp:effectExtent l="0" t="0" r="26035" b="19050"/>
                            <wp:docPr id="1026" name="Straight Connector 83"/>
                            <wp:cNvGraphicFramePr>
                              <a:graphicFrameLocks xmlns:a="http://schemas.openxmlformats.org/drawingml/2006/main" noChangeAspect="0" noGrp="0" noSelect="0" noResize="0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37b6ae"/>
                                      </a:solidFill>
                                      <a:miter lim="0"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i1025" style="mso-wrap-distance-left:0;mso-wrap-distance-right:0;visibility:visible" from="0,0" to="17.45pt,0" stroked="t" strokecolor="#37b6ae">
                            <v:fill rotate="t"/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>
                  <w:r>
                    <w:t>Looking for entry level position in Cloud Platform and DevOps</w:t>
                  </w:r>
                  <w:r>
                    <w:t>, determination to learn new thing and challenging tasks.</w:t>
                  </w:r>
                </w:p>
              </w:tc>
            </w:tr>
            <w:tr>
              <w:tblPrEx>
                <w:tblW w:w="5000" w:type="pct"/>
                <w:tblLayout w:type="fixed"/>
                <w:tblCellMar>
                  <w:top w:w="144" w:type="dxa"/>
                  <w:left w:w="0" w:type="dxa"/>
                  <w:bottom w:w="144" w:type="dxa"/>
                  <w:right w:w="0" w:type="dxa"/>
                </w:tblCellMar>
                <w:tblLook w:val="04A0"/>
              </w:tblPrEx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Personal Detail</w:t>
                  </w:r>
                </w:p>
                <w:p>
                  <w:pPr>
                    <w:jc w:val="left"/>
                  </w:pPr>
                  <w:r>
                    <w:t>Date of Birth :16-02-1996</w:t>
                  </w:r>
                </w:p>
                <w:p>
                  <w:pPr>
                    <w:jc w:val="left"/>
                  </w:pPr>
                </w:p>
                <w:p>
                  <w:pPr>
                    <w:jc w:val="left"/>
                  </w:pPr>
                </w:p>
              </w:tc>
            </w:tr>
          </w:tbl>
          <w:p>
            <w:pPr>
              <w:rPr>
                <w:u w:val="single"/>
              </w:rPr>
            </w:pPr>
            <w:r>
              <w:rPr>
                <w:u w:val="single"/>
              </w:rPr>
              <w:t>Strength</w:t>
            </w:r>
          </w:p>
          <w:p>
            <w:r>
              <w:t>Ability to easily grasp.</w:t>
            </w:r>
          </w:p>
          <w:p>
            <w:r>
              <w:t>Good Communication skill</w:t>
            </w:r>
          </w:p>
          <w:p>
            <w:r>
              <w:t>Dedicative and Judicious.</w:t>
            </w:r>
          </w:p>
          <w:p>
            <w:r>
              <w:t xml:space="preserve">Team work &amp; </w:t>
            </w:r>
            <w:r>
              <w:t>cooperative</w:t>
            </w:r>
          </w:p>
          <w:p/>
          <w:p/>
          <w:p>
            <w:pPr>
              <w:pStyle w:val="Heading3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EDUCATION</w:t>
            </w:r>
          </w:p>
          <w:p>
            <w:pPr>
              <w:pStyle w:val="Heading3"/>
              <w:rPr>
                <w:sz w:val="28"/>
                <w:szCs w:val="28"/>
              </w:rPr>
            </w:pPr>
          </w:p>
          <w:p>
            <w:r>
              <w:t>Bachelor of Engineering</w:t>
            </w:r>
          </w:p>
          <w:p>
            <w:r>
              <w:t>From</w:t>
            </w:r>
          </w:p>
          <w:p>
            <w:r>
              <w:t>Francis Xavier Engineering College, Tirunelveli.</w:t>
            </w:r>
          </w:p>
          <w:p/>
        </w:tc>
        <w:tc>
          <w:tcPr>
            <w:tcW w:w="6912" w:type="dxa"/>
          </w:tcPr>
          <w:tbl>
            <w:tblPr>
              <w:tblDescription w:val="Right side layout table"/>
              <w:tblW w:w="5000" w:type="pct"/>
              <w:tblLayout w:type="fixed"/>
              <w:tblLook w:val="04A0"/>
            </w:tblPr>
            <w:tblGrid>
              <w:gridCol w:w="6913"/>
            </w:tblGrid>
            <w:tr>
              <w:tblPrEx>
                <w:tblW w:w="5000" w:type="pct"/>
                <w:tblLayout w:type="fixed"/>
                <w:tblLook w:val="04A0"/>
              </w:tblPrEx>
              <w:trPr>
                <w:trHeight w:val="1843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>
                  <w:pPr>
                    <w:pStyle w:val="Heading2"/>
                    <w:jc w:val="both"/>
                  </w:pPr>
                  <w:r>
                    <w:t>SKILLS</w:t>
                  </w:r>
                </w:p>
                <w:p>
                  <w:r>
                    <w:t xml:space="preserve"> AWS</w:t>
                  </w:r>
                  <w:r>
                    <w:t xml:space="preserve"> Cloud </w:t>
                  </w:r>
                  <w:r>
                    <w:t>Platform, Jenkins</w:t>
                  </w:r>
                  <w:r>
                    <w:t>, Maven, Docker, Kubernetes, Terraform, Ansible, SonarQube, Nexu</w:t>
                  </w:r>
                  <w:r>
                    <w:t>s</w:t>
                  </w:r>
                  <w:r>
                    <w:t>,</w:t>
                  </w:r>
                  <w:r>
                    <w:t xml:space="preserve"> Splunk, Prometheus Grafana, Apache Tomcat.</w:t>
                  </w:r>
                  <w:r>
                    <w:t xml:space="preserve"> Shell scripting</w:t>
                  </w:r>
                </w:p>
              </w:tc>
            </w:tr>
            <w:tr>
              <w:tblPrEx>
                <w:tblW w:w="5000" w:type="pct"/>
                <w:tblLayout w:type="fixed"/>
                <w:tblLook w:val="04A0"/>
              </w:tblPrEx>
              <w:trPr>
                <w:trHeight w:val="68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>
                  <w:pPr>
                    <w:pStyle w:val="Heading2"/>
                    <w:jc w:val="both"/>
                  </w:pPr>
                  <w:r>
                    <w:t>S</w:t>
                  </w:r>
                  <w:r>
                    <w:t>u</w:t>
                  </w:r>
                  <w:r>
                    <w:t>MMARY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 xml:space="preserve">Configuration and setup architecture skill </w:t>
                  </w:r>
                  <w:r>
                    <w:t>in Amazon Web Services</w:t>
                  </w:r>
                  <w:r>
                    <w:t xml:space="preserve"> </w:t>
                  </w:r>
                  <w:r>
                    <w:t>using</w:t>
                  </w:r>
                  <w:r>
                    <w:t xml:space="preserve"> EC2 IAM, VPC, S3, SNS, SQS, CLOUDTRAIL, RDS, ROUTE53, EFS, ASG, LB, RDS.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Create job in Jenkins with appropriate plugin, and automate CI/CD flow.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 xml:space="preserve">Git </w:t>
                  </w:r>
                  <w:r>
                    <w:t xml:space="preserve">installation </w:t>
                  </w:r>
                  <w:r>
                    <w:t xml:space="preserve">repository create, branching and tagging, push the </w:t>
                  </w:r>
                  <w:r>
                    <w:t>source</w:t>
                  </w:r>
                  <w:r>
                    <w:t xml:space="preserve"> code to </w:t>
                  </w:r>
                  <w:r>
                    <w:t>GitHub</w:t>
                  </w:r>
                  <w:r>
                    <w:t>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Compile the Source Code using Maven in a</w:t>
                  </w:r>
                  <w:r>
                    <w:t xml:space="preserve"> </w:t>
                  </w:r>
                  <w:r>
                    <w:t>distributed format</w:t>
                  </w:r>
                  <w:r>
                    <w:t xml:space="preserve"> war, ear ,jar format</w:t>
                  </w:r>
                  <w:r>
                    <w:t xml:space="preserve"> and perform deployment.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Create infrastructure code as Terraform.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Knowledge in Docker in the terms of build custom Docker images, docker deployment</w:t>
                  </w:r>
                  <w:r>
                    <w:t>, installation and configuration.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Basic Programming</w:t>
                  </w:r>
                  <w:r>
                    <w:t xml:space="preserve"> Language in Py</w:t>
                  </w:r>
                  <w:r>
                    <w:t>t</w:t>
                  </w:r>
                  <w:r>
                    <w:t>ho</w:t>
                  </w:r>
                  <w:r>
                    <w:t>n</w:t>
                  </w:r>
                  <w:r>
                    <w:t>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 xml:space="preserve">Write Ansible Playbook for provisioning servers, configuration between control </w:t>
                  </w:r>
                  <w:r>
                    <w:t xml:space="preserve">&amp; </w:t>
                  </w:r>
                  <w:r>
                    <w:t>worker node.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Well knowledge in Kubernetes, create cluster and expose the services to user.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Knowledge in shell script and groovy script.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 xml:space="preserve">Well </w:t>
                  </w:r>
                  <w:r>
                    <w:t>Understa</w:t>
                  </w:r>
                  <w:r>
                    <w:t>nd about</w:t>
                  </w:r>
                  <w:r>
                    <w:t xml:space="preserve"> 2 and 3 tier architecture.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Set up the complete CI/CD flow using Jenkins and necessary tools integrate with Jenkins, Poll SCM, write the groovy script to run the pipeline Project.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Setup monitoring the server CPU, memory utilization  through Prometheus&amp; Grafana. Monitoring the logs using Splunk.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Deploy the war ear file to Tomcat server</w:t>
                  </w:r>
                  <w:r>
                    <w:t xml:space="preserve">. 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Write the shell script to automation and set up Crontab for backup and sync</w:t>
                  </w:r>
                </w:p>
                <w:p>
                  <w:pPr>
                    <w:jc w:val="both"/>
                  </w:pPr>
                </w:p>
              </w:tc>
            </w:tr>
            <w:tr>
              <w:tblPrEx>
                <w:tblW w:w="5000" w:type="pct"/>
                <w:tblLayout w:type="fixed"/>
                <w:tblLook w:val="04A0"/>
              </w:tblPrEx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>
                  <w:pPr>
                    <w:jc w:val="both"/>
                  </w:pPr>
                </w:p>
              </w:tc>
            </w:tr>
            <w:tr>
              <w:tblPrEx>
                <w:tblW w:w="5000" w:type="pct"/>
                <w:tblLayout w:type="fixed"/>
                <w:tblLook w:val="04A0"/>
              </w:tblPrEx>
              <w:trPr>
                <w:trHeight w:val="89"/>
              </w:trPr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>
                  <w:pPr>
                    <w:jc w:val="left"/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  <w:u w:val="single"/>
                    </w:rPr>
                    <w:t>Project</w:t>
                  </w:r>
                </w:p>
                <w:p>
                  <w:pPr>
                    <w:jc w:val="left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Project-1</w:t>
                  </w:r>
                </w:p>
                <w:p>
                  <w:pPr>
                    <w:jc w:val="left"/>
                  </w:pPr>
                  <w:r>
                    <w:t>Deploy the  java source code</w:t>
                  </w:r>
                </w:p>
                <w:p>
                  <w:pPr>
                    <w:jc w:val="left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Description</w:t>
                  </w:r>
                </w:p>
                <w:p>
                  <w:pPr>
                    <w:jc w:val="left"/>
                  </w:pPr>
                  <w:r>
                    <w:t>Here I set up the complete CI/CD</w:t>
                  </w:r>
                  <w:r>
                    <w:t xml:space="preserve"> and create pipeline project </w:t>
                  </w:r>
                  <w:r>
                    <w:t>using Jenki</w:t>
                  </w:r>
                  <w:r>
                    <w:t>ns</w:t>
                  </w:r>
                  <w:r>
                    <w:t xml:space="preserve"> </w:t>
                  </w:r>
                  <w:r>
                    <w:t xml:space="preserve">I have </w:t>
                  </w:r>
                  <w:r>
                    <w:t>integrated</w:t>
                  </w:r>
                  <w:r>
                    <w:t xml:space="preserve"> GIT maven, docker, ansible docker with Jenkins. The pipe line script will be</w:t>
                  </w:r>
                </w:p>
                <w:p>
                  <w:pPr>
                    <w:jc w:val="left"/>
                  </w:pPr>
                  <w:r>
                    <w:t>Repository</w:t>
                  </w:r>
                  <w:r>
                    <w:t xml:space="preserve"> checkout, </w:t>
                  </w:r>
                  <w:r>
                    <w:t>Compile</w:t>
                  </w:r>
                  <w:r>
                    <w:t xml:space="preserve"> Package, Code Analysis Build Docker image in terms of compile package give to the Tomcat server, Docker image </w:t>
                  </w:r>
                  <w:r>
                    <w:t>Push, Run</w:t>
                  </w:r>
                  <w:r>
                    <w:t xml:space="preserve"> the container using Ansible playbook in node.</w:t>
                  </w:r>
                </w:p>
                <w:p>
                  <w:pPr>
                    <w:jc w:val="left"/>
                  </w:pPr>
                </w:p>
                <w:p>
                  <w:pPr>
                    <w:jc w:val="left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Project-2</w:t>
                  </w:r>
                </w:p>
                <w:p>
                  <w:pPr>
                    <w:jc w:val="left"/>
                  </w:pPr>
                  <w:r>
                    <w:t>AWS 3 tier Architecture.</w:t>
                  </w:r>
                </w:p>
                <w:p>
                  <w:pPr>
                    <w:jc w:val="left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Description</w:t>
                  </w:r>
                </w:p>
                <w:p>
                  <w:pPr>
                    <w:jc w:val="left"/>
                  </w:pPr>
                  <w:r>
                    <w:t>Here I create PROD and DR server using EC2, IAM, VPC, ROUTE53, ELB, ASG, CLOUDWATCH, S3. And run the WordPress application with sync.</w:t>
                  </w:r>
                </w:p>
              </w:tc>
            </w:tr>
          </w:tbl>
          <w:p>
            <w:pPr>
              <w:spacing w:line="240" w:lineRule="auto"/>
              <w:jc w:val="left"/>
            </w:pPr>
          </w:p>
        </w:tc>
      </w:tr>
    </w:tbl>
    <w:p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headerReference w:type="first" r:id="rId7"/>
      <w:footerReference w:type="first" r:id="rId8"/>
      <w:pgSz w:w="12240" w:h="15840" w:orient="portrait"/>
      <w:pgMar w:top="2074" w:right="1152" w:bottom="2304" w:left="1152" w:header="1397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001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4384" behindDoc="0" locked="1" layoutInCell="1" allowOverlap="1">
              <wp:simplePos x="0" y="0"/>
              <wp:positionH relativeFrom="margin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90000</wp14:pctPosVOffset>
                  </wp:positionV>
                </mc:Choice>
                <mc:Fallback>
                  <wp:positionV relativeFrom="page">
                    <wp:posOffset>9052560</wp:posOffset>
                  </wp:positionV>
                </mc:Fallback>
              </mc:AlternateContent>
              <wp:extent cx="6793535" cy="429133"/>
              <wp:effectExtent l="0" t="0" r="22860" b="23495"/>
              <wp:wrapNone/>
              <wp:docPr id="4108" name="Group 4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93535" cy="429133"/>
                        <a:chOff x="0" y="0"/>
                        <a:chExt cx="4354" cy="275"/>
                      </a:xfrm>
                    </wpg:grpSpPr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52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852" stroke="1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2061" stroke="1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2" w="75" stroke="1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6" w="659" stroke="1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786" y="267"/>
                          <a:ext cx="12" cy="8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" w="12" stroke="1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871" stroke="1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11" w="827" stroke="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66" w="1261" stroke="1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88" y="0"/>
                          <a:ext cx="793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793" stroke="1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_x0000_s2060" style="width:536.4pt;height:34.56pt;margin-top:0;margin-left:0;mso-height-percent:45;mso-height-relative:page;mso-position-horizontal:center;mso-position-horizontal-relative:margin;mso-position-vertical-relative:page;mso-top-percent:900;mso-width-percent:877;mso-width-relative:page;mso-wrap-distance-left:0;mso-wrap-distance-right:0;position:absolute;visibility:visible;z-index:251665408" coordsize="4354,275" filled="f" stroked="f">
              <v:shape id="_x0000_s2061" style="width:852;height:275;mso-height-relative:page;mso-position-horizontal-relative:page;mso-position-vertical-relative:page;mso-width-relative:page;position:absolute;visibility:visible" coordsize="852,275" path="m784,l852,l784,40l784,xm627,l705,l705,85l627,132l627,xm468,l548,l548,179l468,226l468,xm311,l390,l390,271l385,275l311,275l311,xm154,l233,l233,275l154,275l154,xm,l76,l76,275l,275l,xe" fillcolor="#d8d8d8" stroked="t" strokecolor="#d8d8d8">
                <v:path o:connecttype="custom" o:connectlocs="784,0;852,0;784,40;784,0;627,0;705,0;705,85;627,132;627,0;468,0;548,0;548,179;468,226;468,0;311,0;390,0;390,271;385,275;311,275;311,0;154,0;233,0;233,275;154,275;154,0;0,0;76,0;76,275;0,275;0,0" textboxrect="0,0,852,275"/>
              </v:shape>
              <v:shape id="_x0000_s2062" style="width:2061;height:275;left:1063;mso-height-relative:page;mso-position-horizontal-relative:page;mso-position-vertical-relative:page;mso-width-relative:page;position:absolute;visibility:visible" coordsize="2061,275" path="m1980,168l2061,179l2008,254l1970,169l1981,171l1980,168xm1794,144l1877,155l1931,275l1844,275l1787,145l1795,147l1794,144xm1606,119l1695,131l1758,275l1672,275l1605,123l1607,123l1606,119xm1422,99l1514,111l1512,107l1512,107l1586,275l1500,275l1422,99xm1239,75l1331,87l1413,275l1327,275l1239,75xm1056,49l1147,61l1241,275l1155,275l1056,49xm872,25l964,37l1069,275l983,275l872,25xm690,l781,12l896,275l810,275l690,xm517,l603,l724,275l639,275l517,xm345,l431,l553,275l467,275l345,xm172,l259,l379,275l294,275l172,xm,l86,l208,275l122,275l118,267l118,267l86,193l86,193l53,121l54,121l21,48l21,48l,xe" fillcolor="#d8d8d8" stroked="t" strokecolor="#d8d8d8">
                <v:path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textboxrect="0,0,2061,275"/>
              </v:shape>
              <v:shape id="_x0000_s2063" style="width:75;height:92;left:3059;mso-height-relative:page;mso-position-horizontal-relative:page;mso-position-vertical-relative:page;mso-width-relative:page;position:absolute;top:183;visibility:visible" coordsize="75,92" path="m65,l75,92l,92l65,xe" fillcolor="#d8d8d8" stroked="t" strokecolor="#d8d8d8">
                <v:path o:connecttype="custom" o:connectlocs="65,0;75,92;0,92;65,0" textboxrect="0,0,75,92"/>
              </v:shape>
              <v:shape id="_x0000_s2064" style="width:659;height:96;left:3126;mso-height-relative:page;mso-position-horizontal-relative:page;mso-position-vertical-relative:page;mso-width-relative:page;position:absolute;top:179;visibility:visible" coordsize="659,96" path="m643,84l659,87l659,87l657,96l644,96l643,84xm483,63l562,73l565,96l486,96l483,63xm322,43l385,51l386,52l402,53l406,96l328,96l322,43xm162,21l199,27l199,28l241,33l249,96l170,96l162,21xm,l11,1l12,4l81,12l90,96l11,96l,xe" fillcolor="#d8d8d8" stroked="t" strokecolor="#d8d8d8">
                <v:path o:connecttype="custom" o:connectlocs="643,84;659,87;659,87;657,96;644,96;643,84;483,63;562,73;565,96;486,96;483,63;322,43;385,51;386,52;402,53;406,96;328,96;322,43;162,21;199,27;199,28;241,33;249,96;170,96;162,21;0,0;11,1;12,4;81,12;90,96;11,96;0,0" textboxrect="0,0,659,96"/>
              </v:shape>
              <v:shape id="_x0000_s2065" style="width:12;height:8;left:3786;mso-height-relative:page;mso-position-horizontal-relative:page;mso-position-vertical-relative:page;mso-width-relative:page;position:absolute;top:267;visibility:visible" coordsize="12,8" path="m1,l12,8l,8l1,xe" fillcolor="#d8d8d8" stroked="t" strokecolor="#d8d8d8">
                <v:path o:connecttype="custom" o:connectlocs="1,0;12,8;0,8;1,0" textboxrect="0,0,12,8"/>
              </v:shape>
              <v:shape id="_x0000_s2066" style="width:871;height:275;left:3483;mso-height-relative:page;mso-position-horizontal-relative:page;mso-position-vertical-relative:page;mso-width-relative:page;position:absolute;visibility:visible" coordsize="871,275" path="m871,157l871,159l841,275l719,275l871,157xm816,l871,l871,57l590,275l460,275l816,xm557,l686,l331,275l318,275l259,230l557,xm298,l427,l195,180l130,129l298,xm39,l168,l65,80l,29l39,xe" fillcolor="#d8d8d8" stroked="t" strokecolor="#d8d8d8">
                <v:path o:connecttype="custom" o:connectlocs="871,157;871,159;841,275;719,275;871,157;816,0;871,0;871,57;590,275;460,275;816,0;557,0;686,0;331,275;318,275;259,230;557,0;298,0;427,0;195,180;130,129;298,0;39,0;168,0;65,80;0,29;39,0" textboxrect="0,0,871,275"/>
              </v:shape>
              <v:shape id="_x0000_s2067" style="width:827;height:111;left:1750;mso-height-relative:page;mso-position-horizontal-relative:page;mso-position-vertical-relative:page;mso-width-relative:page;position:absolute;visibility:visible" coordsize="827,111" path="m,l597,l786,25l825,107l827,111l735,99l644,87l552,75l460,61l369,49l277,37l185,25l94,12l3,l,xe" fillcolor="#d8d8d8" stroked="t" strokecolor="#d8d8d8">
                <v:path o:connecttype="custom" o:connectlocs="0,0;597,0;786,25;825,107;827,111;735,99;644,87;552,75;460,61;369,49;277,37;185,25;94,12;3,0;0,0" textboxrect="0,0,827,111"/>
              </v:shape>
              <v:shape id="_x0000_s2068" style="width:1261;height:266;left:2524;mso-height-relative:page;mso-position-horizontal-relative:page;mso-position-vertical-relative:page;mso-width-relative:page;position:absolute;visibility:visible" coordsize="1261,266" path="m1131,164l1261,266l1261,266l1245,263l1175,254l1131,164xm876,l920,l990,54l1081,243l1004,232l988,231l987,230l876,xm700,l789,l895,219l843,212l801,207l801,206l700,xm526,l613,l708,195l683,191l614,183l613,180l526,xm350,l437,l519,168l520,171l509,169l427,159l350,xm174,l263,l333,144l334,147l326,145l240,135l174,xm,l87,l145,119l146,123l144,123l54,111l,xe" fillcolor="#d8d8d8" stroked="t" strokecolor="#d8d8d8">
                <v:path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textboxrect="0,0,1261,266"/>
              </v:shape>
              <v:shape id="_x0000_s2069" style="width:793;height:275;left:388;mso-height-relative:page;mso-position-horizontal-relative:page;mso-position-vertical-relative:page;mso-width-relative:page;position:absolute;visibility:visible" coordsize="793,275" path="m761,193l793,267l793,267l779,275l624,275l761,193l761,193xm696,48l729,121l728,121l468,275l312,275l696,48l696,48xm466,l622,l156,275l,275l466,xe" fillcolor="#d8d8d8" stroked="t" strokecolor="#d8d8d8">
                <v:path o:connecttype="custom" o:connectlocs="761,193;793,267;793,267;779,275;624,275;761,193;761,193;696,48;729,121;728,121;468,275;312,275;696,48;696,48;466,0;622,0;156,275;0,275;466,0" textboxrect="0,0,793,275"/>
              </v:shape>
              <w10:wrap anchorx="margin"/>
              <w10:anchorlock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1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90000</wp14:pctPosVOffset>
                  </wp:positionV>
                </mc:Choice>
                <mc:Fallback>
                  <wp:positionV relativeFrom="page">
                    <wp:posOffset>9052560</wp:posOffset>
                  </wp:positionV>
                </mc:Fallback>
              </mc:AlternateContent>
              <wp:extent cx="6793535" cy="429133"/>
              <wp:effectExtent l="0" t="0" r="22860" b="23495"/>
              <wp:wrapNone/>
              <wp:docPr id="4129" name="Group 4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93535" cy="429133"/>
                        <a:chOff x="0" y="0"/>
                        <a:chExt cx="4354" cy="275"/>
                      </a:xfrm>
                    </wpg:grpSpPr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52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852" stroke="1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2061" stroke="1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2" w="75" stroke="1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6" w="659" stroke="1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786" y="267"/>
                          <a:ext cx="12" cy="8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8" w="12" stroke="1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871" stroke="1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11" w="827" stroke="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66" w="1261" stroke="1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88" y="0"/>
                          <a:ext cx="793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793" stroke="1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_x0000_s2081" style="width:536.4pt;height:34.56pt;margin-top:0;margin-left:0;mso-height-percent:45;mso-height-relative:page;mso-position-horizontal:center;mso-position-horizontal-relative:page;mso-position-vertical-relative:page;mso-top-percent:900;mso-width-percent:877;mso-width-relative:page;mso-wrap-distance-left:0;mso-wrap-distance-right:0;position:absolute;visibility:visible;z-index:251659264" coordsize="4354,275" filled="f" stroked="f">
              <v:shape id="_x0000_s2082" style="width:852;height:275;mso-height-relative:page;mso-position-horizontal-relative:page;mso-position-vertical-relative:page;mso-width-relative:page;position:absolute;visibility:visible" coordsize="852,275" path="m784,l852,l784,40l784,xm627,l705,l705,85l627,132l627,xm468,l548,l548,179l468,226l468,xm311,l390,l390,271l385,275l311,275l311,xm154,l233,l233,275l154,275l154,xm,l76,l76,275l,275l,xe" fillcolor="#d8d8d8" stroked="t" strokecolor="#d8d8d8">
                <v:path o:connecttype="custom" o:connectlocs="784,0;852,0;784,40;784,0;627,0;705,0;705,85;627,132;627,0;468,0;548,0;548,179;468,226;468,0;311,0;390,0;390,271;385,275;311,275;311,0;154,0;233,0;233,275;154,275;154,0;0,0;76,0;76,275;0,275;0,0" textboxrect="0,0,852,275"/>
              </v:shape>
              <v:shape id="_x0000_s2083" style="width:2061;height:275;left:1063;mso-height-relative:page;mso-position-horizontal-relative:page;mso-position-vertical-relative:page;mso-width-relative:page;position:absolute;visibility:visible" coordsize="2061,275" path="m1980,168l2061,179l2008,254l1970,169l1981,171l1980,168xm1794,144l1877,155l1931,275l1844,275l1787,145l1795,147l1794,144xm1606,119l1695,131l1758,275l1672,275l1605,123l1607,123l1606,119xm1422,99l1514,111l1512,107l1512,107l1586,275l1500,275l1422,99xm1239,75l1331,87l1413,275l1327,275l1239,75xm1056,49l1147,61l1241,275l1155,275l1056,49xm872,25l964,37l1069,275l983,275l872,25xm690,l781,12l896,275l810,275l690,xm517,l603,l724,275l639,275l517,xm345,l431,l553,275l467,275l345,xm172,l259,l379,275l294,275l172,xm,l86,l208,275l122,275l118,267l118,267l86,193l86,193l53,121l54,121l21,48l21,48l,xe" fillcolor="#d8d8d8" stroked="t" strokecolor="#d8d8d8">
                <v:path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textboxrect="0,0,2061,275"/>
              </v:shape>
              <v:shape id="_x0000_s2084" style="width:75;height:92;left:3059;mso-height-relative:page;mso-position-horizontal-relative:page;mso-position-vertical-relative:page;mso-width-relative:page;position:absolute;top:183;visibility:visible" coordsize="75,92" path="m65,l75,92l,92l65,xe" fillcolor="#d8d8d8" stroked="t" strokecolor="#d8d8d8">
                <v:path o:connecttype="custom" o:connectlocs="65,0;75,92;0,92;65,0" textboxrect="0,0,75,92"/>
              </v:shape>
              <v:shape id="_x0000_s2085" style="width:659;height:96;left:3126;mso-height-relative:page;mso-position-horizontal-relative:page;mso-position-vertical-relative:page;mso-width-relative:page;position:absolute;top:179;visibility:visible" coordsize="659,96" path="m643,84l659,87l659,87l657,96l644,96l643,84xm483,63l562,73l565,96l486,96l483,63xm322,43l385,51l386,52l402,53l406,96l328,96l322,43xm162,21l199,27l199,28l241,33l249,96l170,96l162,21xm,l11,1l12,4l81,12l90,96l11,96l,xe" fillcolor="#d8d8d8" stroked="t" strokecolor="#d8d8d8">
                <v:path o:connecttype="custom" o:connectlocs="643,84;659,87;659,87;657,96;644,96;643,84;483,63;562,73;565,96;486,96;483,63;322,43;385,51;386,52;402,53;406,96;328,96;322,43;162,21;199,27;199,28;241,33;249,96;170,96;162,21;0,0;11,1;12,4;81,12;90,96;11,96;0,0" textboxrect="0,0,659,96"/>
              </v:shape>
              <v:shape id="_x0000_s2086" style="width:12;height:8;left:3786;mso-height-relative:page;mso-position-horizontal-relative:page;mso-position-vertical-relative:page;mso-width-relative:page;position:absolute;top:267;visibility:visible" coordsize="12,8" path="m1,l12,8l,8l1,xe" fillcolor="#d8d8d8" stroked="t" strokecolor="#d8d8d8">
                <v:path o:connecttype="custom" o:connectlocs="1,0;12,8;0,8;1,0" textboxrect="0,0,12,8"/>
              </v:shape>
              <v:shape id="_x0000_s2087" style="width:871;height:275;left:3483;mso-height-relative:page;mso-position-horizontal-relative:page;mso-position-vertical-relative:page;mso-width-relative:page;position:absolute;visibility:visible" coordsize="871,275" path="m871,157l871,159l841,275l719,275l871,157xm816,l871,l871,57l590,275l460,275l816,xm557,l686,l331,275l318,275l259,230l557,xm298,l427,l195,180l130,129l298,xm39,l168,l65,80l,29l39,xe" fillcolor="#d8d8d8" stroked="t" strokecolor="#d8d8d8">
                <v:path o:connecttype="custom" o:connectlocs="871,157;871,159;841,275;719,275;871,157;816,0;871,0;871,57;590,275;460,275;816,0;557,0;686,0;331,275;318,275;259,230;557,0;298,0;427,0;195,180;130,129;298,0;39,0;168,0;65,80;0,29;39,0" textboxrect="0,0,871,275"/>
              </v:shape>
              <v:shape id="_x0000_s2088" style="width:827;height:111;left:1750;mso-height-relative:page;mso-position-horizontal-relative:page;mso-position-vertical-relative:page;mso-width-relative:page;position:absolute;visibility:visible" coordsize="827,111" path="m,l597,l786,25l825,107l827,111l735,99l644,87l552,75l460,61l369,49l277,37l185,25l94,12l3,l,xe" fillcolor="#d8d8d8" stroked="t" strokecolor="#d8d8d8">
                <v:path o:connecttype="custom" o:connectlocs="0,0;597,0;786,25;825,107;827,111;735,99;644,87;552,75;460,61;369,49;277,37;185,25;94,12;3,0;0,0" textboxrect="0,0,827,111"/>
              </v:shape>
              <v:shape id="_x0000_s2089" style="width:1261;height:266;left:2524;mso-height-relative:page;mso-position-horizontal-relative:page;mso-position-vertical-relative:page;mso-width-relative:page;position:absolute;visibility:visible" coordsize="1261,266" path="m1131,164l1261,266l1261,266l1245,263l1175,254l1131,164xm876,l920,l990,54l1081,243l1004,232l988,231l987,230l876,xm700,l789,l895,219l843,212l801,207l801,206l700,xm526,l613,l708,195l683,191l614,183l613,180l526,xm350,l437,l519,168l520,171l509,169l427,159l350,xm174,l263,l333,144l334,147l326,145l240,135l174,xm,l87,l145,119l146,123l144,123l54,111l,xe" fillcolor="#d8d8d8" stroked="t" strokecolor="#d8d8d8">
                <v:path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textboxrect="0,0,1261,266"/>
              </v:shape>
              <v:shape id="_x0000_s2090" style="width:793;height:275;left:388;mso-height-relative:page;mso-position-horizontal-relative:page;mso-position-vertical-relative:page;mso-width-relative:page;position:absolute;visibility:visible" coordsize="793,275" path="m761,193l793,267l793,267l779,275l624,275l761,193l761,193xm696,48l729,121l728,121l468,275l312,275l696,48l696,48xm466,l622,l156,275l,275l466,xe" fillcolor="#d8d8d8" stroked="t" strokecolor="#d8d8d8">
                <v:path o:connecttype="custom" o:connectlocs="761,193;793,267;793,267;779,275;624,275;761,193;761,193;696,48;729,121;728,121;468,275;312,275;696,48;696,48;466,0;622,0;156,275;0,275;466,0" textboxrect="0,0,793,275"/>
              </v:shape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62336" behindDoc="0" locked="1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4000</wp14:pctPosVOffset>
                  </wp:positionV>
                </mc:Choice>
                <mc:Fallback>
                  <wp:positionV relativeFrom="page">
                    <wp:posOffset>402336</wp:posOffset>
                  </wp:positionV>
                </mc:Fallback>
              </mc:AlternateContent>
              <wp:extent cx="6793535" cy="429133"/>
              <wp:effectExtent l="0" t="0" r="22860" b="23495"/>
              <wp:wrapNone/>
              <wp:docPr id="4097" name="Group 17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93535" cy="429133"/>
                        <a:chOff x="0" y="0"/>
                        <a:chExt cx="4329" cy="275"/>
                      </a:xfrm>
                    </wpg:grpSpPr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24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1024" stroke="1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5" w="252" stroke="1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088" y="0"/>
                          <a:ext cx="81" cy="6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9" w="81" stroke="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1233" stroke="1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635" y="0"/>
                          <a:ext cx="387" cy="23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39" w="387" stroke="1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1471" stroke="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924" stroke="1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009" y="0"/>
                          <a:ext cx="87" cy="68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8" w="87" stroke="1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963" y="0"/>
                          <a:ext cx="276" cy="24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40" w="276" stroke="1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965" y="240"/>
                          <a:ext cx="73" cy="3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5" w="73" stroke="1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_x0000_s2049" style="width:536.4pt;height:34.56pt;margin-top:0;margin-left:0;mso-height-percent:45;mso-height-relative:page;mso-position-horizontal:center;mso-position-horizontal-relative:page;mso-position-vertical-relative:page;mso-top-percent:40;mso-width-percent:877;mso-width-relative:page;mso-wrap-distance-left:0;mso-wrap-distance-right:0;position:absolute;visibility:visible;z-index:251663360" coordsize="4329,275" filled="f" stroked="f">
              <v:shape id="_x0000_s2050" style="width:1024;height:275;mso-height-relative:page;mso-position-horizontal-relative:page;mso-position-vertical-relative:page;mso-width-relative:page;position:absolute;visibility:visible" coordsize="1024,275" path="m944,191l1018,236l1022,239l1024,240l963,275l944,275l944,191xm787,93l866,143l866,275l787,275l787,93xm630,l635,l709,45l709,275l630,275l630,xm472,l550,l550,275l472,275l472,xm315,l393,l393,275l315,275l315,xm158,l236,l236,275l158,275l158,xm,l78,l78,275l,275l,xe" fillcolor="#d8d8d8" stroked="t" strokecolor="#d8d8d8">
                <v:path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textboxrect="0,0,1024,275"/>
              </v:shape>
              <v:shape id="_x0000_s2051" style="width:252;height:35;left:1024;mso-height-relative:page;mso-position-horizontal-relative:page;mso-position-vertical-relative:page;mso-width-relative:page;position:absolute;top:240;visibility:visible" coordsize="252,35" path="m182,26l252,35l186,35l182,26xm,l3,2l91,14l100,35l14,35l,xm,l,l,2l,xe" fillcolor="#d8d8d8" stroked="t" strokecolor="#d8d8d8">
                <v:path o:connecttype="custom" o:connectlocs="182,26;252,35;186,35;182,26;0,0;3,2;91,14;100,35;14,35;0,0;0,0;0,0;0,2;0,0" textboxrect="0,0,252,35"/>
              </v:shape>
              <v:shape id="_x0000_s2052" style="width:81;height:69;left:3088;mso-height-relative:page;mso-position-horizontal-relative:page;mso-position-vertical-relative:page;mso-width-relative:page;position:absolute;visibility:visible" coordsize="81,69" path="m8,69l8,69l8,69l8,69xm,l80,l81,13l11,68l8,65l,xe" fillcolor="#d8d8d8" stroked="t" strokecolor="#d8d8d8">
                <v:path o:connecttype="custom" o:connectlocs="8,69;8,69;8,69;8,69;0,0;80,0;81,13;11,68;8,65;0,0" textboxrect="0,0,81,69"/>
              </v:shape>
              <v:shape id="_x0000_s2053" style="width:1233;height:275;left:3096;mso-height-relative:page;mso-position-horizontal-relative:page;mso-position-vertical-relative:page;mso-width-relative:page;position:absolute;visibility:visible" coordsize="1233,275" path="m1233,119l1233,219l1161,275l1031,275l1233,119xm,69l,69l,69l,69xm1128,l1233,l1233,18l900,275l771,275l1128,xm869,l998,l641,275l512,275l869,xm609,l739,l382,275l268,275l261,270l609,xm349,l480,l196,219l142,177l139,173l132,168l349,xm90,l220,l68,117l3,68l73,13l90,xe" fillcolor="#d8d8d8" stroked="t" strokecolor="#d8d8d8">
                <v:path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textboxrect="0,0,1233,275"/>
              </v:shape>
              <v:shape id="_x0000_s2054" style="width:387;height:239;left:635;mso-height-relative:page;mso-position-horizontal-relative:page;mso-position-vertical-relative:page;mso-width-relative:page;position:absolute;visibility:visible" coordsize="387,239" path="m301,l328,l332,18l301,xm,l151,l361,129l365,148l365,148l387,239l383,236l309,191l231,143l152,93l74,45l,xe" fillcolor="#d8d8d8" stroked="t" strokecolor="#d8d8d8">
                <v:path o:connecttype="custom" o:connectlocs="301,0;328,0;332,18;301,0;0,0;151,0;361,129;365,148;365,148;387,239;383,236;309,191;231,143;152,93;74,45;0,0" textboxrect="0,0,387,239"/>
              </v:shape>
              <v:shape id="_x0000_s2055" style="width:1471;height:275;left:1024;mso-height-relative:page;mso-position-horizontal-relative:page;mso-position-vertical-relative:page;mso-width-relative:page;position:absolute;visibility:visible" coordsize="1471,275" path="m63,169l848,275l252,275l182,266l91,254l3,242l,240l,240l,240l,240l63,169xm191,26l1431,192l1471,275l1444,275l128,97l191,26xm593,l1189,l1348,21l1389,107l593,xe" fillcolor="#d8d8d8" stroked="t" strokecolor="#d8d8d8">
                <v:path o:connecttype="custom" o:connectlocs="63,169;848,275;252,275;182,266;91,254;3,242;0,240;0,240;0,240;0,240;63,169;191,26;1431,192;1471,275;1444,275;128,97;191,26;593,0;1189,0;1348,21;1389,107;593,0" textboxrect="0,0,1471,275"/>
              </v:shape>
              <v:shape id="_x0000_s2056" style="width:924;height:275;left:2361;mso-height-relative:page;mso-position-horizontal-relative:page;mso-position-vertical-relative:page;mso-width-relative:page;position:absolute;visibility:visible" coordsize="924,275" path="m735,65l738,68l803,117l867,168l874,173l877,177l924,275l836,275l735,69l735,69l735,69l735,68l735,68l735,65xm735,65l735,65l735,65l735,65xm526,l615,l748,275l661,275l526,xm352,l439,l573,275l485,275l352,xm176,l263,l398,275l310,275l176,xm,l89,l222,275l135,275l,xe" fillcolor="#d8d8d8" stroked="t" strokecolor="#d8d8d8">
                <v:path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textboxrect="0,0,924,275"/>
              </v:shape>
              <v:shape id="_x0000_s2057" style="width:87;height:68;left:3009;mso-height-relative:page;mso-position-horizontal-relative:page;mso-position-vertical-relative:page;mso-width-relative:page;position:absolute;visibility:visible" coordsize="87,68" path="m,l79,l87,65l87,68l87,68l,xe" fillcolor="#d8d8d8" stroked="t" strokecolor="#d8d8d8">
                <v:path o:connecttype="custom" o:connectlocs="0,0;79,0;87,65;87,68;87,68;0,0" textboxrect="0,0,87,68"/>
              </v:shape>
              <v:shape id="_x0000_s2058" style="width:276;height:240;left:963;mso-height-relative:page;mso-position-horizontal-relative:page;mso-position-vertical-relative:page;mso-width-relative:page;position:absolute;visibility:visible" coordsize="276,240" path="m170,l276,l252,26l189,97l124,169l61,240l61,240l61,240l59,239l59,239l37,148l37,148l170,xm,l63,l13,56l4,18l,xe" fillcolor="#d8d8d8" stroked="t" strokecolor="#d8d8d8">
                <v:path o:connecttype="custom" o:connectlocs="170,0;276,0;252,26;189,97;124,169;61,240;61,240;61,240;59,239;59,239;37,148;37,148;170,0;0,0;63,0;13,56;4,18;0,0" textboxrect="0,0,276,240"/>
              </v:shape>
              <v:shape id="_x0000_s2059" style="width:73;height:35;left:965;mso-height-relative:page;mso-position-horizontal-relative:page;mso-position-vertical-relative:page;mso-width-relative:page;position:absolute;top:240;visibility:visible" coordsize="73,35" path="m59,l59,l59,l73,35l,35l57,2l59,2l59,l59,l59,xe" fillcolor="#d8d8d8" stroked="t" strokecolor="#d8d8d8">
                <v:path o:connecttype="custom" o:connectlocs="59,0;59,0;59,0;73,35;0,35;57,2;59,2;59,0;59,0;59,0" textboxrect="0,0,73,35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4000</wp14:pctPosVOffset>
                  </wp:positionV>
                </mc:Choice>
                <mc:Fallback>
                  <wp:positionV relativeFrom="page">
                    <wp:posOffset>402336</wp:posOffset>
                  </wp:positionV>
                </mc:Fallback>
              </mc:AlternateContent>
              <wp:extent cx="6793535" cy="429133"/>
              <wp:effectExtent l="0" t="0" r="22860" b="23495"/>
              <wp:wrapNone/>
              <wp:docPr id="4118" name="Group 17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93535" cy="429133"/>
                        <a:chOff x="0" y="0"/>
                        <a:chExt cx="4329" cy="275"/>
                      </a:xfrm>
                    </wpg:grpSpPr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24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1024" stroke="1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5" w="252" stroke="1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088" y="0"/>
                          <a:ext cx="81" cy="6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9" w="81" stroke="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1233" stroke="1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635" y="0"/>
                          <a:ext cx="387" cy="23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39" w="387" stroke="1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1471" stroke="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5" w="924" stroke="1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3009" y="0"/>
                          <a:ext cx="87" cy="68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8" w="87" stroke="1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963" y="0"/>
                          <a:ext cx="276" cy="24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40" w="276" stroke="1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965" y="240"/>
                          <a:ext cx="73" cy="3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5" w="73" stroke="1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_x0000_s2070" style="width:536.4pt;height:34.56pt;margin-top:0;margin-left:0;mso-height-percent:45;mso-height-relative:page;mso-position-horizontal:center;mso-position-horizontal-relative:page;mso-position-vertical-relative:page;mso-top-percent:40;mso-width-percent:877;mso-width-relative:page;mso-wrap-distance-left:0;mso-wrap-distance-right:0;position:absolute;visibility:visible;z-index:251661312" coordsize="4329,275" filled="f" stroked="f">
              <v:shape id="_x0000_s2071" style="width:1024;height:275;mso-height-relative:page;mso-position-horizontal-relative:page;mso-position-vertical-relative:page;mso-width-relative:page;position:absolute;visibility:visible" coordsize="1024,275" path="m944,191l1018,236l1022,239l1024,240l963,275l944,275l944,191xm787,93l866,143l866,275l787,275l787,93xm630,l635,l709,45l709,275l630,275l630,xm472,l550,l550,275l472,275l472,xm315,l393,l393,275l315,275l315,xm158,l236,l236,275l158,275l158,xm,l78,l78,275l,275l,xe" fillcolor="#d8d8d8" stroked="t" strokecolor="#d8d8d8">
                <v:path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textboxrect="0,0,1024,275"/>
              </v:shape>
              <v:shape id="_x0000_s2072" style="width:252;height:35;left:1024;mso-height-relative:page;mso-position-horizontal-relative:page;mso-position-vertical-relative:page;mso-width-relative:page;position:absolute;top:240;visibility:visible" coordsize="252,35" path="m182,26l252,35l186,35l182,26xm,l3,2l91,14l100,35l14,35l,xm,l,l,2l,xe" fillcolor="#d8d8d8" stroked="t" strokecolor="#d8d8d8">
                <v:path o:connecttype="custom" o:connectlocs="182,26;252,35;186,35;182,26;0,0;3,2;91,14;100,35;14,35;0,0;0,0;0,0;0,2;0,0" textboxrect="0,0,252,35"/>
              </v:shape>
              <v:shape id="_x0000_s2073" style="width:81;height:69;left:3088;mso-height-relative:page;mso-position-horizontal-relative:page;mso-position-vertical-relative:page;mso-width-relative:page;position:absolute;visibility:visible" coordsize="81,69" path="m8,69l8,69l8,69l8,69xm,l80,l81,13l11,68l8,65l,xe" fillcolor="#d8d8d8" stroked="t" strokecolor="#d8d8d8">
                <v:path o:connecttype="custom" o:connectlocs="8,69;8,69;8,69;8,69;0,0;80,0;81,13;11,68;8,65;0,0" textboxrect="0,0,81,69"/>
              </v:shape>
              <v:shape id="_x0000_s2074" style="width:1233;height:275;left:3096;mso-height-relative:page;mso-position-horizontal-relative:page;mso-position-vertical-relative:page;mso-width-relative:page;position:absolute;visibility:visible" coordsize="1233,275" path="m1233,119l1233,219l1161,275l1031,275l1233,119xm,69l,69l,69l,69xm1128,l1233,l1233,18l900,275l771,275l1128,xm869,l998,l641,275l512,275l869,xm609,l739,l382,275l268,275l261,270l609,xm349,l480,l196,219l142,177l139,173l132,168l349,xm90,l220,l68,117l3,68l73,13l90,xe" fillcolor="#d8d8d8" stroked="t" strokecolor="#d8d8d8">
                <v:path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textboxrect="0,0,1233,275"/>
              </v:shape>
              <v:shape id="_x0000_s2075" style="width:387;height:239;left:635;mso-height-relative:page;mso-position-horizontal-relative:page;mso-position-vertical-relative:page;mso-width-relative:page;position:absolute;visibility:visible" coordsize="387,239" path="m301,l328,l332,18l301,xm,l151,l361,129l365,148l365,148l387,239l383,236l309,191l231,143l152,93l74,45l,xe" fillcolor="#d8d8d8" stroked="t" strokecolor="#d8d8d8">
                <v:path o:connecttype="custom" o:connectlocs="301,0;328,0;332,18;301,0;0,0;151,0;361,129;365,148;365,148;387,239;383,236;309,191;231,143;152,93;74,45;0,0" textboxrect="0,0,387,239"/>
              </v:shape>
              <v:shape id="_x0000_s2076" style="width:1471;height:275;left:1024;mso-height-relative:page;mso-position-horizontal-relative:page;mso-position-vertical-relative:page;mso-width-relative:page;position:absolute;visibility:visible" coordsize="1471,275" path="m63,169l848,275l252,275l182,266l91,254l3,242l,240l,240l,240l,240l63,169xm191,26l1431,192l1471,275l1444,275l128,97l191,26xm593,l1189,l1348,21l1389,107l593,xe" fillcolor="#d8d8d8" stroked="t" strokecolor="#d8d8d8">
                <v:path o:connecttype="custom" o:connectlocs="63,169;848,275;252,275;182,266;91,254;3,242;0,240;0,240;0,240;0,240;63,169;191,26;1431,192;1471,275;1444,275;128,97;191,26;593,0;1189,0;1348,21;1389,107;593,0" textboxrect="0,0,1471,275"/>
              </v:shape>
              <v:shape id="_x0000_s2077" style="width:924;height:275;left:2361;mso-height-relative:page;mso-position-horizontal-relative:page;mso-position-vertical-relative:page;mso-width-relative:page;position:absolute;visibility:visible" coordsize="924,275" path="m735,65l738,68l803,117l867,168l874,173l877,177l924,275l836,275l735,69l735,69l735,69l735,68l735,68l735,65xm735,65l735,65l735,65l735,65xm526,l615,l748,275l661,275l526,xm352,l439,l573,275l485,275l352,xm176,l263,l398,275l310,275l176,xm,l89,l222,275l135,275l,xe" fillcolor="#d8d8d8" stroked="t" strokecolor="#d8d8d8">
                <v:path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textboxrect="0,0,924,275"/>
              </v:shape>
              <v:shape id="_x0000_s2078" style="width:87;height:68;left:3009;mso-height-relative:page;mso-position-horizontal-relative:page;mso-position-vertical-relative:page;mso-width-relative:page;position:absolute;visibility:visible" coordsize="87,68" path="m,l79,l87,65l87,68l87,68l,xe" fillcolor="#d8d8d8" stroked="t" strokecolor="#d8d8d8">
                <v:path o:connecttype="custom" o:connectlocs="0,0;79,0;87,65;87,68;87,68;0,0" textboxrect="0,0,87,68"/>
              </v:shape>
              <v:shape id="_x0000_s2079" style="width:276;height:240;left:963;mso-height-relative:page;mso-position-horizontal-relative:page;mso-position-vertical-relative:page;mso-width-relative:page;position:absolute;visibility:visible" coordsize="276,240" path="m170,l276,l252,26l189,97l124,169l61,240l61,240l61,240l59,239l59,239l37,148l37,148l170,xm,l63,l13,56l4,18l,xe" fillcolor="#d8d8d8" stroked="t" strokecolor="#d8d8d8">
                <v:path o:connecttype="custom" o:connectlocs="170,0;276,0;252,26;189,97;124,169;61,240;61,240;61,240;59,239;59,239;37,148;37,148;170,0;0,0;63,0;13,56;4,18;0,0" textboxrect="0,0,276,240"/>
              </v:shape>
              <v:shape id="_x0000_s2080" style="width:73;height:35;left:965;mso-height-relative:page;mso-position-horizontal-relative:page;mso-position-vertical-relative:page;mso-width-relative:page;position:absolute;top:240;visibility:visible" coordsize="73,35" path="m59,l59,l59,l73,35l,35l57,2l59,2l59,l59,l59,xe" fillcolor="#d8d8d8" stroked="t" strokecolor="#d8d8d8">
                <v:path o:connecttype="custom" o:connectlocs="59,0;59,0;59,0;73,35;0,35;57,2;59,2;59,0;59,0;59,0" textboxrect="0,0,73,35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000000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D6EE0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31EE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ill Sans MT" w:eastAsia="Gill Sans MT" w:hAnsi="Gill Sans MT" w:cs="Mangal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20b7b120-eff0-4485-8227-59dd666deb61"/>
    <w:uiPriority w:val="9"/>
    <w:qFormat/>
    <w:pPr>
      <w:keepNext/>
      <w:keepLines/>
      <w:pBdr>
        <w:top w:val="single" w:sz="8" w:space="16" w:color="37B6AE"/>
        <w:bottom w:val="single" w:sz="8" w:space="16" w:color="37B6AE"/>
      </w:pBdr>
      <w:spacing w:after="0" w:line="240" w:lineRule="auto"/>
      <w:contextualSpacing/>
      <w:outlineLvl w:val="0"/>
    </w:pPr>
    <w:rPr>
      <w:rFonts w:ascii="Gill Sans MT" w:eastAsia="宋体" w:hAnsi="Gill Sans MT" w:cs="Mangal"/>
      <w:caps/>
      <w:sz w:val="44"/>
      <w:szCs w:val="32"/>
    </w:rPr>
  </w:style>
  <w:style w:type="paragraph" w:styleId="Heading2">
    <w:name w:val="heading 2"/>
    <w:basedOn w:val="Normal"/>
    <w:link w:val="Heading2Char5a7098b3-f9f9-4976-8236-68a4888bb12d"/>
    <w:uiPriority w:val="9"/>
    <w:qFormat/>
    <w:pPr>
      <w:keepNext/>
      <w:keepLines/>
      <w:pBdr>
        <w:top w:val="single" w:sz="8" w:space="6" w:color="37B6AE"/>
        <w:bottom w:val="single" w:sz="8" w:space="6" w:color="37B6AE"/>
      </w:pBdr>
      <w:spacing w:after="360" w:line="240" w:lineRule="auto"/>
      <w:contextualSpacing/>
      <w:outlineLvl w:val="1"/>
    </w:pPr>
    <w:rPr>
      <w:rFonts w:ascii="Gill Sans MT" w:eastAsia="宋体" w:hAnsi="Gill Sans MT" w:cs="Mangal"/>
      <w:caps/>
      <w:sz w:val="26"/>
      <w:szCs w:val="26"/>
    </w:rPr>
  </w:style>
  <w:style w:type="paragraph" w:styleId="Heading3">
    <w:name w:val="heading 3"/>
    <w:basedOn w:val="Normal"/>
    <w:link w:val="Heading3Char372d508d-ffaa-4fa4-8cdf-9ff71ca3bcf8"/>
    <w:uiPriority w:val="9"/>
    <w:qFormat/>
    <w:pPr>
      <w:keepNext/>
      <w:keepLines/>
      <w:spacing w:after="0"/>
      <w:contextualSpacing/>
      <w:outlineLvl w:val="2"/>
    </w:pPr>
    <w:rPr>
      <w:rFonts w:ascii="Gill Sans MT" w:eastAsia="宋体" w:hAnsi="Gill Sans MT" w:cs="Mangal"/>
      <w:caps/>
      <w:szCs w:val="24"/>
    </w:rPr>
  </w:style>
  <w:style w:type="paragraph" w:styleId="Heading4">
    <w:name w:val="heading 4"/>
    <w:basedOn w:val="Normal"/>
    <w:link w:val="Heading4Char4541641b-6dc1-45a4-a195-afb9cf411f74"/>
    <w:uiPriority w:val="9"/>
    <w:qFormat/>
    <w:pPr>
      <w:keepNext/>
      <w:keepLines/>
      <w:spacing w:before="360" w:after="0"/>
      <w:contextualSpacing/>
      <w:outlineLvl w:val="3"/>
    </w:pPr>
    <w:rPr>
      <w:rFonts w:ascii="Gill Sans MT" w:eastAsia="宋体" w:hAnsi="Gill Sans MT" w:cs="Mangal"/>
      <w:b/>
      <w:iCs/>
      <w:caps/>
    </w:rPr>
  </w:style>
  <w:style w:type="paragraph" w:styleId="Heading5">
    <w:name w:val="heading 5"/>
    <w:basedOn w:val="Normal"/>
    <w:next w:val="Normal"/>
    <w:link w:val="Heading5Char938c2040-d528-4e21-9e7d-db5a3df89e71"/>
    <w:uiPriority w:val="9"/>
    <w:qFormat/>
    <w:pPr>
      <w:keepNext/>
      <w:keepLines/>
      <w:spacing w:after="0"/>
      <w:outlineLvl w:val="4"/>
    </w:pPr>
    <w:rPr>
      <w:rFonts w:ascii="Gill Sans MT" w:eastAsia="宋体" w:hAnsi="Gill Sans MT" w:cs="Mangal"/>
    </w:rPr>
  </w:style>
  <w:style w:type="paragraph" w:styleId="Heading6">
    <w:name w:val="heading 6"/>
    <w:basedOn w:val="Normal"/>
    <w:next w:val="Normal"/>
    <w:link w:val="Heading6Char5f25e796-61a9-4046-9f77-c14d4936bf09"/>
    <w:uiPriority w:val="9"/>
    <w:qFormat/>
    <w:pPr>
      <w:keepNext/>
      <w:keepLines/>
      <w:spacing w:before="40" w:after="0"/>
      <w:outlineLvl w:val="5"/>
    </w:pPr>
    <w:rPr>
      <w:rFonts w:ascii="Gill Sans MT" w:eastAsia="宋体" w:hAnsi="Gill Sans MT" w:cs="Mangal"/>
      <w:color w:val="1B5A56"/>
    </w:rPr>
  </w:style>
  <w:style w:type="paragraph" w:styleId="Heading7">
    <w:name w:val="heading 7"/>
    <w:basedOn w:val="Normal"/>
    <w:next w:val="Normal"/>
    <w:link w:val="Heading7Chare4ac9c37-5a5c-4f29-b1f7-8092a2ba57f9"/>
    <w:uiPriority w:val="9"/>
    <w:qFormat/>
    <w:pPr>
      <w:keepNext/>
      <w:keepLines/>
      <w:spacing w:before="40" w:after="0"/>
      <w:outlineLvl w:val="6"/>
    </w:pPr>
    <w:rPr>
      <w:rFonts w:ascii="Gill Sans MT" w:eastAsia="宋体" w:hAnsi="Gill Sans MT" w:cs="Mangal"/>
      <w:i/>
      <w:iCs/>
      <w:color w:val="1B5A56"/>
    </w:rPr>
  </w:style>
  <w:style w:type="paragraph" w:styleId="Heading8">
    <w:name w:val="heading 8"/>
    <w:basedOn w:val="Normal"/>
    <w:next w:val="Normal"/>
    <w:link w:val="Heading8Char55d86e50-779f-4e90-8202-9d01a2ed8807"/>
    <w:uiPriority w:val="9"/>
    <w:qFormat/>
    <w:pPr>
      <w:keepNext/>
      <w:keepLines/>
      <w:spacing w:before="40" w:after="0"/>
      <w:outlineLvl w:val="7"/>
    </w:pPr>
    <w:rPr>
      <w:rFonts w:ascii="Gill Sans MT" w:eastAsia="宋体" w:hAnsi="Gill Sans MT" w:cs="Mangal"/>
      <w:color w:val="272727"/>
      <w:szCs w:val="21"/>
    </w:rPr>
  </w:style>
  <w:style w:type="paragraph" w:styleId="Heading9">
    <w:name w:val="heading 9"/>
    <w:basedOn w:val="Normal"/>
    <w:next w:val="Normal"/>
    <w:link w:val="Heading9Char529763c9-a5ce-4563-a55e-6c5417f29884"/>
    <w:uiPriority w:val="9"/>
    <w:qFormat/>
    <w:pPr>
      <w:keepNext/>
      <w:keepLines/>
      <w:spacing w:before="40" w:after="0"/>
      <w:outlineLvl w:val="8"/>
    </w:pPr>
    <w:rPr>
      <w:rFonts w:ascii="Gill Sans MT" w:eastAsia="宋体" w:hAnsi="Gill Sans MT" w:cs="Mangal"/>
      <w:i/>
      <w:iCs/>
      <w:color w:val="272727"/>
      <w:szCs w:val="2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b47aaf41-1487-41b9-bbc1-4db583bd98c8"/>
    <w:uiPriority w:val="99"/>
    <w:pPr>
      <w:spacing w:after="0" w:line="240" w:lineRule="auto"/>
    </w:pPr>
  </w:style>
  <w:style w:type="character" w:customStyle="1" w:styleId="HeaderCharb47aaf41-1487-41b9-bbc1-4db583bd98c8">
    <w:name w:val="Header Char_b47aaf41-1487-41b9-bbc1-4db583bd98c8"/>
    <w:basedOn w:val="DefaultParagraphFont"/>
    <w:link w:val="Header"/>
    <w:uiPriority w:val="99"/>
  </w:style>
  <w:style w:type="paragraph" w:styleId="Footer">
    <w:name w:val="footer"/>
    <w:basedOn w:val="Normal"/>
    <w:link w:val="FooterCharc89fd151-abc3-4da6-a221-c006f9900830"/>
    <w:uiPriority w:val="99"/>
    <w:pPr>
      <w:spacing w:after="0" w:line="240" w:lineRule="auto"/>
      <w:ind w:right="-331"/>
      <w:jc w:val="right"/>
    </w:pPr>
  </w:style>
  <w:style w:type="character" w:customStyle="1" w:styleId="FooterCharc89fd151-abc3-4da6-a221-c006f9900830">
    <w:name w:val="Footer Char_c89fd151-abc3-4da6-a221-c006f9900830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5a7098b3-f9f9-4976-8236-68a4888bb12d">
    <w:name w:val="Heading 2 Char_5a7098b3-f9f9-4976-8236-68a4888bb12d"/>
    <w:basedOn w:val="DefaultParagraphFont"/>
    <w:link w:val="Heading2"/>
    <w:uiPriority w:val="9"/>
    <w:rPr>
      <w:rFonts w:ascii="Gill Sans MT" w:eastAsia="宋体" w:hAnsi="Gill Sans MT" w:cs="Mangal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1Char20b7b120-eff0-4485-8227-59dd666deb61">
    <w:name w:val="Heading 1 Char_20b7b120-eff0-4485-8227-59dd666deb61"/>
    <w:basedOn w:val="DefaultParagraphFont"/>
    <w:link w:val="Heading1"/>
    <w:uiPriority w:val="9"/>
    <w:rPr>
      <w:rFonts w:ascii="Gill Sans MT" w:eastAsia="宋体" w:hAnsi="Gill Sans MT" w:cs="Mangal"/>
      <w:caps/>
      <w:sz w:val="44"/>
      <w:szCs w:val="32"/>
    </w:rPr>
  </w:style>
  <w:style w:type="character" w:customStyle="1" w:styleId="Heading3Char372d508d-ffaa-4fa4-8cdf-9ff71ca3bcf8">
    <w:name w:val="Heading 3 Char_372d508d-ffaa-4fa4-8cdf-9ff71ca3bcf8"/>
    <w:basedOn w:val="DefaultParagraphFont"/>
    <w:link w:val="Heading3"/>
    <w:uiPriority w:val="9"/>
    <w:rPr>
      <w:rFonts w:ascii="Gill Sans MT" w:eastAsia="宋体" w:hAnsi="Gill Sans MT" w:cs="Mangal"/>
      <w:caps/>
      <w:szCs w:val="24"/>
    </w:rPr>
  </w:style>
  <w:style w:type="character" w:customStyle="1" w:styleId="Heading4Char4541641b-6dc1-45a4-a195-afb9cf411f74">
    <w:name w:val="Heading 4 Char_4541641b-6dc1-45a4-a195-afb9cf411f74"/>
    <w:basedOn w:val="DefaultParagraphFont"/>
    <w:link w:val="Heading4"/>
    <w:uiPriority w:val="9"/>
    <w:rPr>
      <w:rFonts w:ascii="Gill Sans MT" w:eastAsia="宋体" w:hAnsi="Gill Sans MT" w:cs="Mangal"/>
      <w:b/>
      <w:iCs/>
      <w:caps/>
    </w:rPr>
  </w:style>
  <w:style w:type="character" w:customStyle="1" w:styleId="Heading5Char938c2040-d528-4e21-9e7d-db5a3df89e71">
    <w:name w:val="Heading 5 Char_938c2040-d528-4e21-9e7d-db5a3df89e71"/>
    <w:basedOn w:val="DefaultParagraphFont"/>
    <w:link w:val="Heading5"/>
    <w:uiPriority w:val="9"/>
    <w:rPr>
      <w:rFonts w:ascii="Gill Sans MT" w:eastAsia="宋体" w:hAnsi="Gill Sans MT" w:cs="Mangal"/>
    </w:rPr>
  </w:style>
  <w:style w:type="paragraph" w:styleId="NoSpacing">
    <w:name w:val="No Spacing"/>
    <w:uiPriority w:val="12"/>
    <w:qFormat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502d59f6-fc9f-4ec3-832a-1124bb640aee"/>
    <w:uiPriority w:val="10"/>
    <w:pPr>
      <w:spacing w:after="0" w:line="240" w:lineRule="auto"/>
      <w:contextualSpacing/>
    </w:pPr>
    <w:rPr>
      <w:rFonts w:ascii="Gill Sans MT" w:eastAsia="宋体" w:hAnsi="Gill Sans MT" w:cs="Mangal"/>
      <w:kern w:val="28"/>
      <w:sz w:val="56"/>
      <w:szCs w:val="56"/>
    </w:rPr>
  </w:style>
  <w:style w:type="character" w:customStyle="1" w:styleId="TitleChar502d59f6-fc9f-4ec3-832a-1124bb640aee">
    <w:name w:val="Title Char_502d59f6-fc9f-4ec3-832a-1124bb640aee"/>
    <w:basedOn w:val="DefaultParagraphFont"/>
    <w:link w:val="Title"/>
    <w:uiPriority w:val="10"/>
    <w:rPr>
      <w:rFonts w:ascii="Gill Sans MT" w:eastAsia="宋体" w:hAnsi="Gill Sans MT" w:cs="Mangal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  <w:spacing w:after="160"/>
    </w:pPr>
    <w:rPr>
      <w:rFonts w:eastAsia="宋体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宋体"/>
      <w:color w:val="5A5A5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37B6AE" w:shadow="1" w:frame="1"/>
        <w:left w:val="single" w:sz="2" w:space="10" w:color="37B6AE" w:shadow="1" w:frame="1"/>
        <w:bottom w:val="single" w:sz="2" w:space="10" w:color="37B6AE" w:shadow="1" w:frame="1"/>
        <w:right w:val="single" w:sz="2" w:space="10" w:color="37B6AE" w:shadow="1" w:frame="1"/>
      </w:pBdr>
      <w:ind w:left="1152" w:right="1152"/>
    </w:pPr>
    <w:rPr>
      <w:rFonts w:eastAsia="宋体"/>
      <w:i/>
      <w:iCs/>
      <w:color w:val="37B6A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link w:val="ClosingChar"/>
    <w:uiPriority w:val="9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5F2F0"/>
    </w:tblPr>
    <w:tcPr>
      <w:shd w:val="clear" w:color="auto" w:fill="D5F2F0"/>
    </w:tcPr>
    <w:tblStylePr w:type="firstRow">
      <w:rPr>
        <w:b/>
        <w:bCs/>
      </w:rPr>
      <w:tblPr/>
      <w:tcPr>
        <w:shd w:val="clear" w:color="auto" w:fill="ABE5E1"/>
      </w:tcPr>
    </w:tblStylePr>
    <w:tblStylePr w:type="lastRow">
      <w:rPr>
        <w:b/>
        <w:bCs/>
        <w:color w:val="000000"/>
      </w:rPr>
      <w:tblPr/>
      <w:tcPr>
        <w:shd w:val="clear" w:color="auto" w:fill="ABE5E1"/>
      </w:tcPr>
    </w:tblStylePr>
    <w:tblStylePr w:type="band1Horz">
      <w:tblPr/>
      <w:tcPr>
        <w:shd w:val="clear" w:color="auto" w:fill="96DFDA"/>
      </w:tcPr>
    </w:tblStylePr>
    <w:tblStylePr w:type="firstCol">
      <w:rPr>
        <w:color w:val="FFFFFF"/>
      </w:rPr>
      <w:tblPr/>
      <w:tcPr>
        <w:shd w:val="clear" w:color="auto" w:fill="298881"/>
      </w:tcPr>
    </w:tblStylePr>
    <w:tblStylePr w:type="lastCol">
      <w:rPr>
        <w:color w:val="FFFFFF"/>
      </w:rPr>
      <w:tblPr/>
      <w:tcPr>
        <w:shd w:val="clear" w:color="auto" w:fill="298881"/>
      </w:tcPr>
    </w:tblStylePr>
    <w:tblStylePr w:type="band1Vert">
      <w:tblPr/>
      <w:tcPr>
        <w:shd w:val="clear" w:color="auto" w:fill="96DFDA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BE4D5"/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DEDED"/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FF2CC"/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AF8F7"/>
    </w:tblPr>
    <w:tcPr>
      <w:shd w:val="clear" w:color="auto" w:fill="EAF8F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D5F2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DF2EA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FBE4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6F6F6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EDEDE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FF8E6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FFF2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CF1F9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0F7EC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E2EF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tblPr/>
      <w:tcPr>
        <w:shd w:val="clear" w:color="auto" w:fill="80808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37B6AE"/>
        <w:bottom w:val="single" w:sz="4" w:space="0" w:color="37B6AE"/>
        <w:right w:val="single" w:sz="4" w:space="0" w:color="37B6AE"/>
        <w:insideH w:val="single" w:sz="4" w:space="0" w:color="FFFFFF"/>
        <w:insideV w:val="single" w:sz="4" w:space="0" w:color="FFFFFF"/>
      </w:tblBorders>
      <w:shd w:val="clear" w:color="auto" w:fill="EAF8F7"/>
    </w:tblPr>
    <w:tcPr>
      <w:shd w:val="clear" w:color="auto" w:fill="EAF8F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16D67"/>
      </w:tcPr>
    </w:tblStylePr>
    <w:tblStylePr w:type="band1Horz">
      <w:tblPr/>
      <w:tcPr>
        <w:shd w:val="clear" w:color="auto" w:fill="96DFD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16D67"/>
          <w:insideV w:val="nil"/>
        </w:tcBorders>
        <w:shd w:val="clear" w:color="auto" w:fill="216D6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/>
      </w:tcPr>
    </w:tblStylePr>
    <w:tblStylePr w:type="band1Vert">
      <w:tblPr/>
      <w:tcPr>
        <w:shd w:val="clear" w:color="auto" w:fill="ABE5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  <w:shd w:val="clear" w:color="auto" w:fill="FDF2EA"/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band1Horz">
      <w:tblPr/>
      <w:tcPr>
        <w:shd w:val="clear" w:color="auto" w:fill="F6BE9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  <w:shd w:val="clear" w:color="auto" w:fill="F6F6F6"/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band1Horz">
      <w:tblPr/>
      <w:tcPr>
        <w:shd w:val="clear" w:color="auto" w:fill="D2D2D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  <w:shd w:val="clear" w:color="auto" w:fill="FFF8E6"/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band1Horz">
      <w:tblPr/>
      <w:tcPr>
        <w:shd w:val="clear" w:color="auto" w:fill="FFDF8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  <w:shd w:val="clear" w:color="auto" w:fill="ECF1F9"/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band1Horz">
      <w:tblPr/>
      <w:tcPr>
        <w:shd w:val="clear" w:color="auto" w:fill="A1B8E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  <w:shd w:val="clear" w:color="auto" w:fill="F0F7EC"/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band1Horz">
      <w:tblPr/>
      <w:tcPr>
        <w:shd w:val="clear" w:color="auto" w:fill="B7D8A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37B6AE"/>
    </w:tblPr>
    <w:tcPr>
      <w:shd w:val="clear" w:color="auto" w:fill="37B6A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B5A5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9888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9888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ED7D3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A5A5A5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FC000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472C4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70AD47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Gill Sans MT" w:eastAsia="宋体" w:hAnsi="Gill Sans MT" w:cs="Mangal"/>
      <w:sz w:val="24"/>
      <w:szCs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="Gill Sans MT" w:eastAsia="宋体" w:hAnsi="Gill Sans MT" w:cs="Mangal"/>
      <w:szCs w:val="20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table" w:customStyle="1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BE5E1"/>
        <w:left w:val="single" w:sz="4" w:space="0" w:color="ABE5E1"/>
        <w:bottom w:val="single" w:sz="4" w:space="0" w:color="ABE5E1"/>
        <w:right w:val="single" w:sz="4" w:space="0" w:color="ABE5E1"/>
        <w:insideH w:val="single" w:sz="4" w:space="0" w:color="ABE5E1"/>
        <w:insideV w:val="single" w:sz="4" w:space="0" w:color="ABE5E1"/>
      </w:tblBorders>
    </w:tblPr>
    <w:tblStylePr w:type="firstRow">
      <w:rPr>
        <w:b/>
        <w:bCs/>
      </w:rPr>
      <w:tblPr/>
      <w:tcPr>
        <w:tcBorders>
          <w:bottom w:val="single" w:sz="12" w:space="0" w:color="81D9D3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GridTable2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1D9D3"/>
        <w:bottom w:val="single" w:sz="2" w:space="0" w:color="81D9D3"/>
        <w:insideH w:val="single" w:sz="2" w:space="0" w:color="81D9D3"/>
        <w:insideV w:val="single" w:sz="2" w:space="0" w:color="81D9D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1D9D3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5F2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/>
      </w:tcPr>
    </w:tblStylePr>
  </w:style>
  <w:style w:type="table" w:customStyle="1" w:styleId="GridTable2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BE4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</w:style>
  <w:style w:type="table" w:customStyle="1" w:styleId="GridTable2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DEDE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</w:style>
  <w:style w:type="table" w:customStyle="1" w:styleId="GridTable2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FF2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</w:style>
  <w:style w:type="table" w:customStyle="1" w:styleId="GridTable2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</w:style>
  <w:style w:type="table" w:customStyle="1" w:styleId="GridTable2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2EF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</w:style>
  <w:style w:type="table" w:customStyle="1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  <w:insideV w:val="single" w:sz="4" w:space="0" w:color="81D9D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5F2F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5F2F0"/>
      </w:tcPr>
    </w:tblStylePr>
    <w:tblStylePr w:type="neCell">
      <w:tblPr/>
      <w:tcPr>
        <w:tcBorders>
          <w:bottom w:val="single" w:sz="4" w:space="0" w:color="81D9D3"/>
        </w:tcBorders>
      </w:tcPr>
    </w:tblStylePr>
    <w:tblStylePr w:type="nwCell">
      <w:tblPr/>
      <w:tcPr>
        <w:tcBorders>
          <w:bottom w:val="single" w:sz="4" w:space="0" w:color="81D9D3"/>
        </w:tcBorders>
      </w:tcPr>
    </w:tblStylePr>
    <w:tblStylePr w:type="seCell">
      <w:tblPr/>
      <w:tcPr>
        <w:tcBorders>
          <w:top w:val="single" w:sz="4" w:space="0" w:color="81D9D3"/>
        </w:tcBorders>
      </w:tcPr>
    </w:tblStylePr>
    <w:tblStylePr w:type="swCell">
      <w:tblPr/>
      <w:tcPr>
        <w:tcBorders>
          <w:top w:val="single" w:sz="4" w:space="0" w:color="81D9D3"/>
        </w:tcBorders>
      </w:tcPr>
    </w:tblStylePr>
  </w:style>
  <w:style w:type="table" w:customStyle="1" w:styleId="GridTable3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BE4D5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3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DEDED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3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FF2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3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9E2F3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3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2EF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  <w:insideV w:val="single" w:sz="4" w:space="0" w:color="81D9D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7B6AE"/>
          <w:left w:val="single" w:sz="4" w:space="0" w:color="37B6AE"/>
          <w:bottom w:val="single" w:sz="4" w:space="0" w:color="37B6AE"/>
          <w:right w:val="single" w:sz="4" w:space="0" w:color="37B6AE"/>
          <w:insideH w:val="nil"/>
          <w:insideV w:val="nil"/>
        </w:tcBorders>
        <w:shd w:val="clear" w:color="auto" w:fill="37B6AE"/>
      </w:tcPr>
    </w:tblStylePr>
    <w:tblStylePr w:type="lastRow">
      <w:rPr>
        <w:b/>
        <w:bCs/>
      </w:rPr>
      <w:tblPr/>
      <w:tcPr>
        <w:tcBorders>
          <w:top w:val="double" w:sz="4" w:space="0" w:color="37B6AE"/>
        </w:tcBorders>
      </w:tcPr>
    </w:tblStylePr>
    <w:tblStylePr w:type="band1Horz">
      <w:tblPr/>
      <w:tcPr>
        <w:shd w:val="clear" w:color="auto" w:fill="D5F2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/>
      </w:tcPr>
    </w:tblStylePr>
  </w:style>
  <w:style w:type="table" w:customStyle="1" w:styleId="GridTable4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band1Horz">
      <w:tblPr/>
      <w:tcPr>
        <w:shd w:val="clear" w:color="auto" w:fill="FBE4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</w:style>
  <w:style w:type="table" w:customStyle="1" w:styleId="GridTable4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band1Horz">
      <w:tblPr/>
      <w:tcPr>
        <w:shd w:val="clear" w:color="auto" w:fill="EDEDE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</w:style>
  <w:style w:type="table" w:customStyle="1" w:styleId="GridTable4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band1Horz">
      <w:tblPr/>
      <w:tcPr>
        <w:shd w:val="clear" w:color="auto" w:fill="FFF2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</w:style>
  <w:style w:type="table" w:customStyle="1" w:styleId="GridTable4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</w:style>
  <w:style w:type="table" w:customStyle="1" w:styleId="GridTable4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band1Horz">
      <w:tblPr/>
      <w:tcPr>
        <w:shd w:val="clear" w:color="auto" w:fill="E2EF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</w:style>
  <w:style w:type="table" w:customStyle="1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99999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</w:style>
  <w:style w:type="table" w:customStyle="1" w:styleId="GridTable5Dark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5F2F0"/>
    </w:tblPr>
    <w:tcPr>
      <w:shd w:val="clear" w:color="auto" w:fill="D5F2F0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7B6A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7B6AE"/>
      </w:tcPr>
    </w:tblStylePr>
    <w:tblStylePr w:type="band1Horz">
      <w:tblPr/>
      <w:tcPr>
        <w:shd w:val="clear" w:color="auto" w:fill="ABE5E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7B6A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7B6AE"/>
      </w:tcPr>
    </w:tblStylePr>
    <w:tblStylePr w:type="band1Vert">
      <w:tblPr/>
      <w:tcPr>
        <w:shd w:val="clear" w:color="auto" w:fill="ABE5E1"/>
      </w:tcPr>
    </w:tblStylePr>
  </w:style>
  <w:style w:type="table" w:customStyle="1" w:styleId="GridTable5Dark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band1Horz">
      <w:tblPr/>
      <w:tcPr>
        <w:shd w:val="clear" w:color="auto" w:fill="F7CAA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</w:style>
  <w:style w:type="table" w:customStyle="1" w:styleId="GridTable5Dark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DED"/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band1Horz">
      <w:tblPr/>
      <w:tcPr>
        <w:shd w:val="clear" w:color="auto" w:fill="DBDBDB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</w:style>
  <w:style w:type="table" w:customStyle="1" w:styleId="GridTable5Dark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C"/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band1Horz">
      <w:tblPr/>
      <w:tcPr>
        <w:shd w:val="clear" w:color="auto" w:fill="FFE59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</w:style>
  <w:style w:type="table" w:customStyle="1" w:styleId="GridTable5Dark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band1Horz">
      <w:tblPr/>
      <w:tcPr>
        <w:shd w:val="clear" w:color="auto" w:fill="B4C6E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GridTable5Dark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band1Horz">
      <w:tblPr/>
      <w:tcPr>
        <w:shd w:val="clear" w:color="auto" w:fill="C5E0B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</w:style>
  <w:style w:type="table" w:customStyle="1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GridTable6ColorfulAccent1">
    <w:name w:val="Grid Table 6 Colorful Accent 1"/>
    <w:basedOn w:val="TableNormal"/>
    <w:uiPriority w:val="51"/>
    <w:pPr>
      <w:spacing w:after="0" w:line="240" w:lineRule="auto"/>
    </w:pPr>
    <w:rPr>
      <w:color w:val="298881"/>
    </w:rPr>
    <w:tblPr>
      <w:tblStyleRowBandSize w:val="1"/>
      <w:tblStyleColBandSize w:val="1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  <w:insideV w:val="single" w:sz="4" w:space="0" w:color="81D9D3"/>
      </w:tblBorders>
    </w:tblPr>
    <w:tblStylePr w:type="firstRow">
      <w:rPr>
        <w:b/>
        <w:bCs/>
      </w:rPr>
      <w:tblPr/>
      <w:tcPr>
        <w:tcBorders>
          <w:bottom w:val="single" w:sz="12" w:space="0" w:color="81D9D3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/>
        </w:tcBorders>
      </w:tcPr>
    </w:tblStylePr>
    <w:tblStylePr w:type="band1Horz">
      <w:tblPr/>
      <w:tcPr>
        <w:shd w:val="clear" w:color="auto" w:fill="D5F2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/>
      </w:tcPr>
    </w:tblStylePr>
  </w:style>
  <w:style w:type="table" w:customStyle="1" w:styleId="GridTable6ColorfulAccent2">
    <w:name w:val="Grid Table 6 Colorful Accent 2"/>
    <w:basedOn w:val="TableNormal"/>
    <w:uiPriority w:val="51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band1Horz">
      <w:tblPr/>
      <w:tcPr>
        <w:shd w:val="clear" w:color="auto" w:fill="FBE4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</w:style>
  <w:style w:type="table" w:customStyle="1" w:styleId="GridTable6ColorfulAccent3">
    <w:name w:val="Grid Table 6 Colorful Accent 3"/>
    <w:basedOn w:val="TableNormal"/>
    <w:uiPriority w:val="51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band1Horz">
      <w:tblPr/>
      <w:tcPr>
        <w:shd w:val="clear" w:color="auto" w:fill="EDEDE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</w:style>
  <w:style w:type="table" w:customStyle="1" w:styleId="GridTable6ColorfulAccent4">
    <w:name w:val="Grid Table 6 Colorful Accent 4"/>
    <w:basedOn w:val="TableNormal"/>
    <w:uiPriority w:val="51"/>
    <w:pPr>
      <w:spacing w:after="0" w:line="240" w:lineRule="auto"/>
    </w:pPr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band1Horz">
      <w:tblPr/>
      <w:tcPr>
        <w:shd w:val="clear" w:color="auto" w:fill="FFF2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</w:style>
  <w:style w:type="table" w:customStyle="1" w:styleId="GridTable6ColorfulAccent5">
    <w:name w:val="Grid Table 6 Colorful Accent 5"/>
    <w:basedOn w:val="TableNormal"/>
    <w:uiPriority w:val="51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</w:style>
  <w:style w:type="table" w:customStyle="1" w:styleId="GridTable6ColorfulAccent6">
    <w:name w:val="Grid Table 6 Colorful Accent 6"/>
    <w:basedOn w:val="TableNormal"/>
    <w:uiPriority w:val="51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band1Horz">
      <w:tblPr/>
      <w:tcPr>
        <w:shd w:val="clear" w:color="auto" w:fill="E2EF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</w:style>
  <w:style w:type="table" w:customStyle="1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pPr>
      <w:spacing w:after="0" w:line="240" w:lineRule="auto"/>
    </w:pPr>
    <w:rPr>
      <w:color w:val="298881"/>
    </w:rPr>
    <w:tblPr>
      <w:tblStyleRowBandSize w:val="1"/>
      <w:tblStyleColBandSize w:val="1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  <w:insideV w:val="single" w:sz="4" w:space="0" w:color="81D9D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5F2F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5F2F0"/>
      </w:tcPr>
    </w:tblStylePr>
    <w:tblStylePr w:type="neCell">
      <w:tblPr/>
      <w:tcPr>
        <w:tcBorders>
          <w:bottom w:val="single" w:sz="4" w:space="0" w:color="81D9D3"/>
        </w:tcBorders>
      </w:tcPr>
    </w:tblStylePr>
    <w:tblStylePr w:type="nwCell">
      <w:tblPr/>
      <w:tcPr>
        <w:tcBorders>
          <w:bottom w:val="single" w:sz="4" w:space="0" w:color="81D9D3"/>
        </w:tcBorders>
      </w:tcPr>
    </w:tblStylePr>
    <w:tblStylePr w:type="seCell">
      <w:tblPr/>
      <w:tcPr>
        <w:tcBorders>
          <w:top w:val="single" w:sz="4" w:space="0" w:color="81D9D3"/>
        </w:tcBorders>
      </w:tcPr>
    </w:tblStylePr>
    <w:tblStylePr w:type="swCell">
      <w:tblPr/>
      <w:tcPr>
        <w:tcBorders>
          <w:top w:val="single" w:sz="4" w:space="0" w:color="81D9D3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BE4D5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DEDED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pPr>
      <w:spacing w:after="0" w:line="240" w:lineRule="auto"/>
    </w:pPr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FF2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9E2F3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2EF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Heading6Char5f25e796-61a9-4046-9f77-c14d4936bf09">
    <w:name w:val="Heading 6 Char_5f25e796-61a9-4046-9f77-c14d4936bf09"/>
    <w:basedOn w:val="DefaultParagraphFont"/>
    <w:link w:val="Heading6"/>
    <w:uiPriority w:val="9"/>
    <w:rPr>
      <w:rFonts w:ascii="Gill Sans MT" w:eastAsia="宋体" w:hAnsi="Gill Sans MT" w:cs="Mangal"/>
      <w:color w:val="1B5A56"/>
    </w:rPr>
  </w:style>
  <w:style w:type="character" w:customStyle="1" w:styleId="Heading7Chare4ac9c37-5a5c-4f29-b1f7-8092a2ba57f9">
    <w:name w:val="Heading 7 Char_e4ac9c37-5a5c-4f29-b1f7-8092a2ba57f9"/>
    <w:basedOn w:val="DefaultParagraphFont"/>
    <w:link w:val="Heading7"/>
    <w:uiPriority w:val="9"/>
    <w:rPr>
      <w:rFonts w:ascii="Gill Sans MT" w:eastAsia="宋体" w:hAnsi="Gill Sans MT" w:cs="Mangal"/>
      <w:i/>
      <w:iCs/>
      <w:color w:val="1B5A56"/>
    </w:rPr>
  </w:style>
  <w:style w:type="character" w:customStyle="1" w:styleId="Heading8Char55d86e50-779f-4e90-8202-9d01a2ed8807">
    <w:name w:val="Heading 8 Char_55d86e50-779f-4e90-8202-9d01a2ed8807"/>
    <w:basedOn w:val="DefaultParagraphFont"/>
    <w:link w:val="Heading8"/>
    <w:uiPriority w:val="9"/>
    <w:rPr>
      <w:rFonts w:ascii="Gill Sans MT" w:eastAsia="宋体" w:hAnsi="Gill Sans MT" w:cs="Mangal"/>
      <w:color w:val="272727"/>
      <w:szCs w:val="21"/>
    </w:rPr>
  </w:style>
  <w:style w:type="character" w:customStyle="1" w:styleId="Heading9Char529763c9-a5ce-4563-a55e-6c5417f29884">
    <w:name w:val="Heading 9 Char_529763c9-a5ce-4563-a55e-6c5417f29884"/>
    <w:basedOn w:val="DefaultParagraphFont"/>
    <w:link w:val="Heading9"/>
    <w:uiPriority w:val="9"/>
    <w:rPr>
      <w:rFonts w:ascii="Gill Sans MT" w:eastAsia="宋体" w:hAnsi="Gill Sans MT" w:cs="Mangal"/>
      <w:i/>
      <w:iCs/>
      <w:color w:val="272727"/>
      <w:szCs w:val="21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Index1">
    <w:name w:val="index 1"/>
    <w:basedOn w:val="Normal"/>
    <w:next w:val="Normal"/>
    <w:uiPriority w:val="9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Gill Sans MT" w:eastAsia="宋体" w:hAnsi="Gill Sans MT" w:cs="Mangal"/>
      <w:b/>
      <w:b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7B6AE"/>
    </w:rPr>
  </w:style>
  <w:style w:type="paragraph" w:styleId="IntenseQuote">
    <w:name w:val="Intense Quote"/>
    <w:basedOn w:val="Normal"/>
    <w:next w:val="Normal"/>
    <w:link w:val="IntenseQuoteCharf81588a5-40c9-44fb-ae15-84206b9ee127"/>
    <w:uiPriority w:val="30"/>
    <w:qFormat/>
    <w:pPr>
      <w:pBdr>
        <w:top w:val="single" w:sz="4" w:space="10" w:color="37B6AE"/>
        <w:bottom w:val="single" w:sz="4" w:space="10" w:color="37B6AE"/>
      </w:pBdr>
      <w:spacing w:before="360" w:after="360"/>
      <w:ind w:left="864" w:right="864"/>
    </w:pPr>
    <w:rPr>
      <w:i/>
      <w:iCs/>
      <w:color w:val="37B6AE"/>
    </w:rPr>
  </w:style>
  <w:style w:type="character" w:customStyle="1" w:styleId="IntenseQuoteCharf81588a5-40c9-44fb-ae15-84206b9ee127">
    <w:name w:val="Intense Quote Char_f81588a5-40c9-44fb-ae15-84206b9ee127"/>
    <w:basedOn w:val="DefaultParagraphFont"/>
    <w:link w:val="IntenseQuote"/>
    <w:uiPriority w:val="30"/>
    <w:rPr>
      <w:i/>
      <w:iCs/>
      <w:color w:val="37B6A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7B6AE"/>
      <w:spacing w:val="5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Gill Sans MT" w:eastAsia="宋体" w:hAnsi="Gill Sans MT" w:cs="Mangal"/>
        <w:b/>
        <w:bCs/>
      </w:rPr>
    </w:tblStylePr>
    <w:tblStylePr w:type="lastCol">
      <w:rPr>
        <w:rFonts w:ascii="Gill Sans MT" w:eastAsia="宋体" w:hAnsi="Gill Sans MT" w:cs="Mangal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B6AE"/>
        <w:left w:val="single" w:sz="8" w:space="0" w:color="37B6AE"/>
        <w:bottom w:val="single" w:sz="8" w:space="0" w:color="37B6AE"/>
        <w:right w:val="single" w:sz="8" w:space="0" w:color="37B6AE"/>
        <w:insideH w:val="single" w:sz="8" w:space="0" w:color="37B6AE"/>
        <w:insideV w:val="single" w:sz="8" w:space="0" w:color="37B6AE"/>
      </w:tblBorders>
    </w:tblPr>
    <w:tblStylePr w:type="fir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single" w:sz="8" w:space="0" w:color="37B6AE"/>
          <w:left w:val="single" w:sz="8" w:space="0" w:color="37B6AE"/>
          <w:bottom w:val="single" w:sz="18" w:space="0" w:color="37B6AE"/>
          <w:right w:val="single" w:sz="8" w:space="0" w:color="37B6AE"/>
          <w:insideH w:val="nil"/>
          <w:insideV w:val="single" w:sz="8" w:space="0" w:color="37B6AE"/>
        </w:tcBorders>
      </w:tcPr>
    </w:tblStylePr>
    <w:tblStylePr w:type="la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double" w:sz="6" w:space="0" w:color="37B6AE"/>
          <w:left w:val="single" w:sz="8" w:space="0" w:color="37B6AE"/>
          <w:bottom w:val="single" w:sz="8" w:space="0" w:color="37B6AE"/>
          <w:right w:val="single" w:sz="8" w:space="0" w:color="37B6AE"/>
          <w:insideH w:val="nil"/>
          <w:insideV w:val="single" w:sz="8" w:space="0" w:color="37B6AE"/>
        </w:tcBorders>
      </w:tcPr>
    </w:tblStylePr>
    <w:tblStylePr w:type="band1Horz"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  <w:insideV w:val="single" w:sz="8" w:space="0" w:color="37B6AE"/>
        </w:tcBorders>
        <w:shd w:val="clear" w:color="auto" w:fill="CBEFEC"/>
      </w:tcPr>
    </w:tblStylePr>
    <w:tblStylePr w:type="band2Horz"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  <w:insideV w:val="single" w:sz="8" w:space="0" w:color="37B6AE"/>
        </w:tcBorders>
      </w:tcPr>
    </w:tblStylePr>
    <w:tblStylePr w:type="firstCol">
      <w:rPr>
        <w:rFonts w:ascii="Gill Sans MT" w:eastAsia="宋体" w:hAnsi="Gill Sans MT" w:cs="Mangal"/>
        <w:b/>
        <w:bCs/>
      </w:rPr>
    </w:tblStylePr>
    <w:tblStylePr w:type="lastCol">
      <w:rPr>
        <w:rFonts w:ascii="Gill Sans MT" w:eastAsia="宋体" w:hAnsi="Gill Sans MT" w:cs="Mangal"/>
        <w:b/>
        <w:bCs/>
      </w:rPr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</w:tcPr>
    </w:tblStylePr>
    <w:tblStylePr w:type="band1Vert"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  <w:shd w:val="clear" w:color="auto" w:fill="CBEFEC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  <w:tblStylePr w:type="firstCol">
      <w:rPr>
        <w:rFonts w:ascii="Gill Sans MT" w:eastAsia="宋体" w:hAnsi="Gill Sans MT" w:cs="Mangal"/>
        <w:b/>
        <w:bCs/>
      </w:rPr>
    </w:tblStylePr>
    <w:tblStylePr w:type="lastCol">
      <w:rPr>
        <w:rFonts w:ascii="Gill Sans MT" w:eastAsia="宋体" w:hAnsi="Gill Sans MT" w:cs="Mangal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  <w:tblStylePr w:type="firstCol">
      <w:rPr>
        <w:rFonts w:ascii="Gill Sans MT" w:eastAsia="宋体" w:hAnsi="Gill Sans MT" w:cs="Mangal"/>
        <w:b/>
        <w:bCs/>
      </w:rPr>
    </w:tblStylePr>
    <w:tblStylePr w:type="lastCol">
      <w:rPr>
        <w:rFonts w:ascii="Gill Sans MT" w:eastAsia="宋体" w:hAnsi="Gill Sans MT" w:cs="Mangal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  <w:tblStylePr w:type="firstCol">
      <w:rPr>
        <w:rFonts w:ascii="Gill Sans MT" w:eastAsia="宋体" w:hAnsi="Gill Sans MT" w:cs="Mangal"/>
        <w:b/>
        <w:bCs/>
      </w:rPr>
    </w:tblStylePr>
    <w:tblStylePr w:type="lastCol">
      <w:rPr>
        <w:rFonts w:ascii="Gill Sans MT" w:eastAsia="宋体" w:hAnsi="Gill Sans MT" w:cs="Mangal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  <w:tblStylePr w:type="firstCol">
      <w:rPr>
        <w:rFonts w:ascii="Gill Sans MT" w:eastAsia="宋体" w:hAnsi="Gill Sans MT" w:cs="Mangal"/>
        <w:b/>
        <w:bCs/>
      </w:rPr>
    </w:tblStylePr>
    <w:tblStylePr w:type="lastCol">
      <w:rPr>
        <w:rFonts w:ascii="Gill Sans MT" w:eastAsia="宋体" w:hAnsi="Gill Sans MT" w:cs="Mangal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Gill Sans MT" w:eastAsia="宋体" w:hAnsi="Gill Sans MT" w:cs="Mangal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  <w:tblStylePr w:type="firstCol">
      <w:rPr>
        <w:rFonts w:ascii="Gill Sans MT" w:eastAsia="宋体" w:hAnsi="Gill Sans MT" w:cs="Mangal"/>
        <w:b/>
        <w:bCs/>
      </w:rPr>
    </w:tblStylePr>
    <w:tblStylePr w:type="lastCol">
      <w:rPr>
        <w:rFonts w:ascii="Gill Sans MT" w:eastAsia="宋体" w:hAnsi="Gill Sans MT" w:cs="Mangal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B6AE"/>
        <w:left w:val="single" w:sz="8" w:space="0" w:color="37B6AE"/>
        <w:bottom w:val="single" w:sz="8" w:space="0" w:color="37B6AE"/>
        <w:right w:val="single" w:sz="8" w:space="0" w:color="37B6A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37B6A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</w:tcPr>
    </w:tblStylePr>
    <w:tblStylePr w:type="band1Horz"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/>
          <w:left w:val="single" w:sz="8" w:space="0" w:color="37B6AE"/>
          <w:bottom w:val="single" w:sz="8" w:space="0" w:color="37B6AE"/>
          <w:right w:val="single" w:sz="8" w:space="0" w:color="37B6AE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298881"/>
    </w:rPr>
    <w:tblPr>
      <w:tblStyleRowBandSize w:val="1"/>
      <w:tblStyleColBandSize w:val="1"/>
      <w:tblBorders>
        <w:top w:val="single" w:sz="8" w:space="0" w:color="37B6AE"/>
        <w:bottom w:val="single" w:sz="8" w:space="0" w:color="37B6A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/>
          <w:left w:val="nil"/>
          <w:bottom w:val="single" w:sz="8" w:space="0" w:color="37B6A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/>
          <w:left w:val="nil"/>
          <w:bottom w:val="single" w:sz="8" w:space="0" w:color="37B6AE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">
    <w:name w:val="List Bullet"/>
    <w:basedOn w:val="Normal"/>
    <w:uiPriority w:val="99"/>
    <w:pPr>
      <w:numPr>
        <w:ilvl w:val="0"/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ilvl w:val="0"/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ilvl w:val="0"/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ilvl w:val="0"/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ilvl w:val="0"/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pPr>
      <w:numPr>
        <w:ilvl w:val="0"/>
        <w:numId w:val="6"/>
      </w:numPr>
      <w:contextualSpacing/>
    </w:pPr>
  </w:style>
  <w:style w:type="paragraph" w:styleId="ListNumber2">
    <w:name w:val="List Number 2"/>
    <w:basedOn w:val="Normal"/>
    <w:uiPriority w:val="99"/>
    <w:pPr>
      <w:numPr>
        <w:ilvl w:val="0"/>
        <w:numId w:val="7"/>
      </w:numPr>
      <w:contextualSpacing/>
    </w:pPr>
  </w:style>
  <w:style w:type="paragraph" w:styleId="ListNumber3">
    <w:name w:val="List Number 3"/>
    <w:basedOn w:val="Normal"/>
    <w:uiPriority w:val="99"/>
    <w:pPr>
      <w:numPr>
        <w:ilvl w:val="0"/>
        <w:numId w:val="8"/>
      </w:numPr>
      <w:contextualSpacing/>
    </w:pPr>
  </w:style>
  <w:style w:type="paragraph" w:styleId="ListNumber4">
    <w:name w:val="List Number 4"/>
    <w:basedOn w:val="Normal"/>
    <w:uiPriority w:val="99"/>
    <w:pPr>
      <w:numPr>
        <w:ilvl w:val="0"/>
        <w:numId w:val="9"/>
      </w:numPr>
      <w:contextualSpacing/>
    </w:pPr>
  </w:style>
  <w:style w:type="paragraph" w:styleId="ListNumber5">
    <w:name w:val="List Number 5"/>
    <w:basedOn w:val="Normal"/>
    <w:uiPriority w:val="99"/>
    <w:pPr>
      <w:numPr>
        <w:ilvl w:val="0"/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ListTable1Light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/>
        </w:tcBorders>
      </w:tcPr>
    </w:tblStylePr>
    <w:tblStylePr w:type="band1Horz">
      <w:tblPr/>
      <w:tcPr>
        <w:shd w:val="clear" w:color="auto" w:fill="D5F2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/>
      </w:tcPr>
    </w:tblStylePr>
  </w:style>
  <w:style w:type="table" w:customStyle="1" w:styleId="ListTable1Light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band1Horz">
      <w:tblPr/>
      <w:tcPr>
        <w:shd w:val="clear" w:color="auto" w:fill="FBE4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</w:style>
  <w:style w:type="table" w:customStyle="1" w:styleId="ListTable1Light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band1Horz">
      <w:tblPr/>
      <w:tcPr>
        <w:shd w:val="clear" w:color="auto" w:fill="EDEDE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</w:style>
  <w:style w:type="table" w:customStyle="1" w:styleId="ListTable1Light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band1Horz">
      <w:tblPr/>
      <w:tcPr>
        <w:shd w:val="clear" w:color="auto" w:fill="FFF2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</w:style>
  <w:style w:type="table" w:customStyle="1" w:styleId="ListTable1Light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</w:style>
  <w:style w:type="table" w:customStyle="1" w:styleId="ListTable1Light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band1Horz">
      <w:tblPr/>
      <w:tcPr>
        <w:shd w:val="clear" w:color="auto" w:fill="E2EF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</w:style>
  <w:style w:type="table" w:customStyle="1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ListTable2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1D9D3"/>
        <w:bottom w:val="single" w:sz="4" w:space="0" w:color="81D9D3"/>
        <w:insideH w:val="single" w:sz="4" w:space="0" w:color="81D9D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D5F2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/>
      </w:tcPr>
    </w:tblStylePr>
  </w:style>
  <w:style w:type="table" w:customStyle="1" w:styleId="ListTable2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FBE4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</w:style>
  <w:style w:type="table" w:customStyle="1" w:styleId="ListTable2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EDEDE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</w:style>
  <w:style w:type="table" w:customStyle="1" w:styleId="ListTable2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FFF2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</w:style>
  <w:style w:type="table" w:customStyle="1" w:styleId="ListTable2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</w:style>
  <w:style w:type="table" w:customStyle="1" w:styleId="ListTable2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E2EF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</w:style>
  <w:style w:type="table" w:customStyle="1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37B6AE"/>
        <w:left w:val="single" w:sz="4" w:space="0" w:color="37B6AE"/>
        <w:bottom w:val="single" w:sz="4" w:space="0" w:color="37B6AE"/>
        <w:right w:val="single" w:sz="4" w:space="0" w:color="37B6AE"/>
      </w:tblBorders>
    </w:tblPr>
    <w:tblStylePr w:type="firstRow">
      <w:rPr>
        <w:b/>
        <w:bCs/>
        <w:color w:val="FFFFFF"/>
      </w:rPr>
      <w:tblPr/>
      <w:tcPr>
        <w:shd w:val="clear" w:color="auto" w:fill="37B6AE"/>
      </w:tcPr>
    </w:tblStylePr>
    <w:tblStylePr w:type="lastRow">
      <w:rPr>
        <w:b/>
        <w:bCs/>
      </w:rPr>
      <w:tblPr/>
      <w:tcPr>
        <w:tcBorders>
          <w:top w:val="double" w:sz="4" w:space="0" w:color="37B6AE"/>
        </w:tcBorders>
        <w:shd w:val="clear" w:color="auto" w:fill="FFFFFF"/>
      </w:tcPr>
    </w:tblStylePr>
    <w:tblStylePr w:type="band1Horz">
      <w:tblPr/>
      <w:tcPr>
        <w:tcBorders>
          <w:top w:val="single" w:sz="4" w:space="0" w:color="37B6AE"/>
          <w:bottom w:val="single" w:sz="4" w:space="0" w:color="37B6AE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37B6AE"/>
          <w:right w:val="single" w:sz="4" w:space="0" w:color="37B6AE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/>
          <w:left w:val="nil"/>
        </w:tcBorders>
      </w:tcPr>
    </w:tblStylePr>
    <w:tblStylePr w:type="swCell">
      <w:tblPr/>
      <w:tcPr>
        <w:tcBorders>
          <w:top w:val="double" w:sz="4" w:space="0" w:color="37B6AE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ListTable4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1D9D3"/>
        <w:left w:val="single" w:sz="4" w:space="0" w:color="81D9D3"/>
        <w:bottom w:val="single" w:sz="4" w:space="0" w:color="81D9D3"/>
        <w:right w:val="single" w:sz="4" w:space="0" w:color="81D9D3"/>
        <w:insideH w:val="single" w:sz="4" w:space="0" w:color="81D9D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7B6AE"/>
          <w:left w:val="single" w:sz="4" w:space="0" w:color="37B6AE"/>
          <w:bottom w:val="single" w:sz="4" w:space="0" w:color="37B6AE"/>
          <w:right w:val="single" w:sz="4" w:space="0" w:color="37B6AE"/>
          <w:insideH w:val="nil"/>
        </w:tcBorders>
        <w:shd w:val="clear" w:color="auto" w:fill="37B6AE"/>
      </w:tcPr>
    </w:tblStylePr>
    <w:tblStylePr w:type="lastRow">
      <w:rPr>
        <w:b/>
        <w:bCs/>
      </w:rPr>
      <w:tblPr/>
      <w:tcPr>
        <w:tcBorders>
          <w:top w:val="double" w:sz="4" w:space="0" w:color="81D9D3"/>
        </w:tcBorders>
      </w:tcPr>
    </w:tblStylePr>
    <w:tblStylePr w:type="band1Horz">
      <w:tblPr/>
      <w:tcPr>
        <w:shd w:val="clear" w:color="auto" w:fill="D5F2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/>
      </w:tcPr>
    </w:tblStylePr>
  </w:style>
  <w:style w:type="table" w:customStyle="1" w:styleId="ListTable4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band1Horz">
      <w:tblPr/>
      <w:tcPr>
        <w:shd w:val="clear" w:color="auto" w:fill="FBE4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</w:style>
  <w:style w:type="table" w:customStyle="1" w:styleId="ListTable4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band1Horz">
      <w:tblPr/>
      <w:tcPr>
        <w:shd w:val="clear" w:color="auto" w:fill="EDEDE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</w:style>
  <w:style w:type="table" w:customStyle="1" w:styleId="ListTable4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band1Horz">
      <w:tblPr/>
      <w:tcPr>
        <w:shd w:val="clear" w:color="auto" w:fill="FFF2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</w:style>
  <w:style w:type="table" w:customStyle="1" w:styleId="ListTable4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</w:style>
  <w:style w:type="table" w:customStyle="1" w:styleId="ListTable4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band1Horz">
      <w:tblPr/>
      <w:tcPr>
        <w:shd w:val="clear" w:color="auto" w:fill="E2EF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</w:style>
  <w:style w:type="table" w:customStyle="1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37B6AE"/>
        <w:left w:val="single" w:sz="24" w:space="0" w:color="37B6AE"/>
        <w:bottom w:val="single" w:sz="24" w:space="0" w:color="37B6AE"/>
        <w:right w:val="single" w:sz="24" w:space="0" w:color="37B6AE"/>
      </w:tblBorders>
      <w:shd w:val="clear" w:color="auto" w:fill="37B6AE"/>
    </w:tblPr>
    <w:tcPr>
      <w:shd w:val="clear" w:color="auto" w:fill="37B6AE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  <w:shd w:val="clear" w:color="auto" w:fill="ED7D31"/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  <w:shd w:val="clear" w:color="auto" w:fill="A5A5A5"/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  <w:shd w:val="clear" w:color="auto" w:fill="FFC000"/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  <w:shd w:val="clear" w:color="auto" w:fill="4472C4"/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  <w:shd w:val="clear" w:color="auto" w:fill="70AD47"/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ListTable6ColorfulAccent1">
    <w:name w:val="List Table 6 Colorful Accent 1"/>
    <w:basedOn w:val="TableNormal"/>
    <w:uiPriority w:val="51"/>
    <w:pPr>
      <w:spacing w:after="0" w:line="240" w:lineRule="auto"/>
    </w:pPr>
    <w:rPr>
      <w:color w:val="298881"/>
    </w:rPr>
    <w:tblPr>
      <w:tblStyleRowBandSize w:val="1"/>
      <w:tblStyleColBandSize w:val="1"/>
      <w:tblBorders>
        <w:top w:val="single" w:sz="4" w:space="0" w:color="37B6AE"/>
        <w:bottom w:val="single" w:sz="4" w:space="0" w:color="37B6AE"/>
      </w:tblBorders>
    </w:tblPr>
    <w:tblStylePr w:type="firstRow">
      <w:rPr>
        <w:b/>
        <w:bCs/>
      </w:rPr>
      <w:tblPr/>
      <w:tcPr>
        <w:tcBorders>
          <w:bottom w:val="single" w:sz="4" w:space="0" w:color="37B6AE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/>
        </w:tcBorders>
      </w:tcPr>
    </w:tblStylePr>
    <w:tblStylePr w:type="band1Horz">
      <w:tblPr/>
      <w:tcPr>
        <w:shd w:val="clear" w:color="auto" w:fill="D5F2F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/>
      </w:tcPr>
    </w:tblStylePr>
  </w:style>
  <w:style w:type="table" w:customStyle="1" w:styleId="ListTable6ColorfulAccent2">
    <w:name w:val="List Table 6 Colorful Accent 2"/>
    <w:basedOn w:val="TableNormal"/>
    <w:uiPriority w:val="51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band1Horz">
      <w:tblPr/>
      <w:tcPr>
        <w:shd w:val="clear" w:color="auto" w:fill="FBE4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</w:style>
  <w:style w:type="table" w:customStyle="1" w:styleId="ListTable6ColorfulAccent3">
    <w:name w:val="List Table 6 Colorful Accent 3"/>
    <w:basedOn w:val="TableNormal"/>
    <w:uiPriority w:val="51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band1Horz">
      <w:tblPr/>
      <w:tcPr>
        <w:shd w:val="clear" w:color="auto" w:fill="EDEDE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</w:style>
  <w:style w:type="table" w:customStyle="1" w:styleId="ListTable6ColorfulAccent4">
    <w:name w:val="List Table 6 Colorful Accent 4"/>
    <w:basedOn w:val="TableNormal"/>
    <w:uiPriority w:val="51"/>
    <w:pPr>
      <w:spacing w:after="0" w:line="240" w:lineRule="auto"/>
    </w:pPr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band1Horz">
      <w:tblPr/>
      <w:tcPr>
        <w:shd w:val="clear" w:color="auto" w:fill="FFF2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</w:style>
  <w:style w:type="table" w:customStyle="1" w:styleId="ListTable6ColorfulAccent5">
    <w:name w:val="List Table 6 Colorful Accent 5"/>
    <w:basedOn w:val="TableNormal"/>
    <w:uiPriority w:val="51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tblPr/>
      <w:tcPr>
        <w:shd w:val="clear" w:color="auto" w:fill="D9E2F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</w:style>
  <w:style w:type="table" w:customStyle="1" w:styleId="ListTable6ColorfulAccent6">
    <w:name w:val="List Table 6 Colorful Accent 6"/>
    <w:basedOn w:val="TableNormal"/>
    <w:uiPriority w:val="51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band1Horz">
      <w:tblPr/>
      <w:tcPr>
        <w:shd w:val="clear" w:color="auto" w:fill="E2EF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</w:style>
  <w:style w:type="table" w:customStyle="1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Gill Sans MT" w:eastAsia="宋体" w:hAnsi="Gill Sans MT" w:cs="Mangal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ill Sans MT" w:eastAsia="宋体" w:hAnsi="Gill Sans MT" w:cs="Mangal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pPr>
        <w:jc w:val="right"/>
      </w:pPr>
      <w:rPr>
        <w:rFonts w:ascii="Gill Sans MT" w:eastAsia="宋体" w:hAnsi="Gill Sans MT" w:cs="Mangal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ill Sans MT" w:eastAsia="宋体" w:hAnsi="Gill Sans MT" w:cs="Mangal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pPr>
      <w:spacing w:after="0" w:line="240" w:lineRule="auto"/>
    </w:pPr>
    <w:rPr>
      <w:color w:val="298881"/>
    </w:rPr>
    <w:tblPr>
      <w:tblStyleRowBandSize w:val="1"/>
      <w:tblStyleColBandSize w:val="1"/>
    </w:tblPr>
    <w:tblStylePr w:type="firstRow">
      <w:rPr>
        <w:rFonts w:ascii="Gill Sans MT" w:eastAsia="宋体" w:hAnsi="Gill Sans MT" w:cs="Mangal"/>
        <w:i/>
        <w:iCs/>
        <w:sz w:val="26"/>
      </w:rPr>
      <w:tblPr/>
      <w:tcPr>
        <w:tcBorders>
          <w:bottom w:val="single" w:sz="4" w:space="0" w:color="37B6AE"/>
        </w:tcBorders>
        <w:shd w:val="clear" w:color="auto" w:fill="FFFFFF"/>
      </w:tcPr>
    </w:tblStylePr>
    <w:tblStylePr w:type="lastRow">
      <w:rPr>
        <w:rFonts w:ascii="Gill Sans MT" w:eastAsia="宋体" w:hAnsi="Gill Sans MT" w:cs="Mangal"/>
        <w:i/>
        <w:iCs/>
        <w:sz w:val="26"/>
      </w:rPr>
      <w:tblPr/>
      <w:tcPr>
        <w:tcBorders>
          <w:top w:val="single" w:sz="4" w:space="0" w:color="37B6AE"/>
        </w:tcBorders>
        <w:shd w:val="clear" w:color="auto" w:fill="FFFFFF"/>
      </w:tcPr>
    </w:tblStylePr>
    <w:tblStylePr w:type="band1Horz">
      <w:tblPr/>
      <w:tcPr>
        <w:shd w:val="clear" w:color="auto" w:fill="D5F2F0"/>
      </w:tcPr>
    </w:tblStylePr>
    <w:tblStylePr w:type="firstCol">
      <w:pPr>
        <w:jc w:val="right"/>
      </w:pPr>
      <w:rPr>
        <w:rFonts w:ascii="Gill Sans MT" w:eastAsia="宋体" w:hAnsi="Gill Sans MT" w:cs="Mangal"/>
        <w:i/>
        <w:iCs/>
        <w:sz w:val="26"/>
      </w:rPr>
      <w:tblPr/>
      <w:tcPr>
        <w:tcBorders>
          <w:right w:val="single" w:sz="4" w:space="0" w:color="37B6AE"/>
        </w:tcBorders>
        <w:shd w:val="clear" w:color="auto" w:fill="FFFFFF"/>
      </w:tcPr>
    </w:tblStylePr>
    <w:tblStylePr w:type="lastCol">
      <w:rPr>
        <w:rFonts w:ascii="Gill Sans MT" w:eastAsia="宋体" w:hAnsi="Gill Sans MT" w:cs="Mangal"/>
        <w:i/>
        <w:iCs/>
        <w:sz w:val="26"/>
      </w:rPr>
      <w:tblPr/>
      <w:tcPr>
        <w:tcBorders>
          <w:left w:val="single" w:sz="4" w:space="0" w:color="37B6AE"/>
        </w:tcBorders>
        <w:shd w:val="clear" w:color="auto" w:fill="FFFFFF"/>
      </w:tcPr>
    </w:tblStylePr>
    <w:tblStylePr w:type="band1Vert">
      <w:tblPr/>
      <w:tcPr>
        <w:shd w:val="clear" w:color="auto" w:fill="D5F2F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pPr>
      <w:spacing w:after="0" w:line="240" w:lineRule="auto"/>
    </w:pPr>
    <w:rPr>
      <w:color w:val="C45911"/>
    </w:rPr>
    <w:tblPr>
      <w:tblStyleRowBandSize w:val="1"/>
      <w:tblStyleColBandSize w:val="1"/>
    </w:tblPr>
    <w:tblStylePr w:type="firstRow">
      <w:rPr>
        <w:rFonts w:ascii="Gill Sans MT" w:eastAsia="宋体" w:hAnsi="Gill Sans MT" w:cs="Mangal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Gill Sans MT" w:eastAsia="宋体" w:hAnsi="Gill Sans MT" w:cs="Mangal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band1Horz">
      <w:tblPr/>
      <w:tcPr>
        <w:shd w:val="clear" w:color="auto" w:fill="FBE4D5"/>
      </w:tcPr>
    </w:tblStylePr>
    <w:tblStylePr w:type="firstCol">
      <w:pPr>
        <w:jc w:val="right"/>
      </w:pPr>
      <w:rPr>
        <w:rFonts w:ascii="Gill Sans MT" w:eastAsia="宋体" w:hAnsi="Gill Sans MT" w:cs="Mangal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Gill Sans MT" w:eastAsia="宋体" w:hAnsi="Gill Sans MT" w:cs="Mangal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pPr>
      <w:spacing w:after="0" w:line="240" w:lineRule="auto"/>
    </w:pPr>
    <w:rPr>
      <w:color w:val="7B7B7B"/>
    </w:rPr>
    <w:tblPr>
      <w:tblStyleRowBandSize w:val="1"/>
      <w:tblStyleColBandSize w:val="1"/>
    </w:tblPr>
    <w:tblStylePr w:type="firstRow">
      <w:rPr>
        <w:rFonts w:ascii="Gill Sans MT" w:eastAsia="宋体" w:hAnsi="Gill Sans MT" w:cs="Mangal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Gill Sans MT" w:eastAsia="宋体" w:hAnsi="Gill Sans MT" w:cs="Mangal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band1Horz">
      <w:tblPr/>
      <w:tcPr>
        <w:shd w:val="clear" w:color="auto" w:fill="EDEDED"/>
      </w:tcPr>
    </w:tblStylePr>
    <w:tblStylePr w:type="firstCol">
      <w:pPr>
        <w:jc w:val="right"/>
      </w:pPr>
      <w:rPr>
        <w:rFonts w:ascii="Gill Sans MT" w:eastAsia="宋体" w:hAnsi="Gill Sans MT" w:cs="Mangal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Gill Sans MT" w:eastAsia="宋体" w:hAnsi="Gill Sans MT" w:cs="Mangal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pPr>
      <w:spacing w:after="0" w:line="240" w:lineRule="auto"/>
    </w:pPr>
    <w:rPr>
      <w:color w:val="BF8F00"/>
    </w:rPr>
    <w:tblPr>
      <w:tblStyleRowBandSize w:val="1"/>
      <w:tblStyleColBandSize w:val="1"/>
    </w:tblPr>
    <w:tblStylePr w:type="firstRow">
      <w:rPr>
        <w:rFonts w:ascii="Gill Sans MT" w:eastAsia="宋体" w:hAnsi="Gill Sans MT" w:cs="Mangal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Gill Sans MT" w:eastAsia="宋体" w:hAnsi="Gill Sans MT" w:cs="Mangal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band1Horz">
      <w:tblPr/>
      <w:tcPr>
        <w:shd w:val="clear" w:color="auto" w:fill="FFF2CC"/>
      </w:tcPr>
    </w:tblStylePr>
    <w:tblStylePr w:type="firstCol">
      <w:pPr>
        <w:jc w:val="right"/>
      </w:pPr>
      <w:rPr>
        <w:rFonts w:ascii="Gill Sans MT" w:eastAsia="宋体" w:hAnsi="Gill Sans MT" w:cs="Mangal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Gill Sans MT" w:eastAsia="宋体" w:hAnsi="Gill Sans MT" w:cs="Mangal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Gill Sans MT" w:eastAsia="宋体" w:hAnsi="Gill Sans MT" w:cs="Mangal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Gill Sans MT" w:eastAsia="宋体" w:hAnsi="Gill Sans MT" w:cs="Mangal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band1Horz">
      <w:tblPr/>
      <w:tcPr>
        <w:shd w:val="clear" w:color="auto" w:fill="D9E2F3"/>
      </w:tcPr>
    </w:tblStylePr>
    <w:tblStylePr w:type="firstCol">
      <w:pPr>
        <w:jc w:val="right"/>
      </w:pPr>
      <w:rPr>
        <w:rFonts w:ascii="Gill Sans MT" w:eastAsia="宋体" w:hAnsi="Gill Sans MT" w:cs="Mangal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Gill Sans MT" w:eastAsia="宋体" w:hAnsi="Gill Sans MT" w:cs="Mangal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pPr>
      <w:spacing w:after="0" w:line="240" w:lineRule="auto"/>
    </w:pPr>
    <w:rPr>
      <w:color w:val="538135"/>
    </w:rPr>
    <w:tblPr>
      <w:tblStyleRowBandSize w:val="1"/>
      <w:tblStyleColBandSize w:val="1"/>
    </w:tblPr>
    <w:tblStylePr w:type="firstRow">
      <w:rPr>
        <w:rFonts w:ascii="Gill Sans MT" w:eastAsia="宋体" w:hAnsi="Gill Sans MT" w:cs="Mangal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Gill Sans MT" w:eastAsia="宋体" w:hAnsi="Gill Sans MT" w:cs="Mangal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band1Horz">
      <w:tblPr/>
      <w:tcPr>
        <w:shd w:val="clear" w:color="auto" w:fill="E2EFD9"/>
      </w:tcPr>
    </w:tblStylePr>
    <w:tblStylePr w:type="firstCol">
      <w:pPr>
        <w:jc w:val="right"/>
      </w:pPr>
      <w:rPr>
        <w:rFonts w:ascii="Gill Sans MT" w:eastAsia="宋体" w:hAnsi="Gill Sans MT" w:cs="Mangal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Gill Sans MT" w:eastAsia="宋体" w:hAnsi="Gill Sans MT" w:cs="Mangal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tblPr/>
      <w:tcPr>
        <w:shd w:val="clear" w:color="auto" w:fill="80808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61CFC8"/>
        <w:left w:val="single" w:sz="8" w:space="0" w:color="61CFC8"/>
        <w:bottom w:val="single" w:sz="8" w:space="0" w:color="61CFC8"/>
        <w:right w:val="single" w:sz="8" w:space="0" w:color="61CFC8"/>
        <w:insideH w:val="single" w:sz="8" w:space="0" w:color="61CFC8"/>
        <w:insideV w:val="single" w:sz="8" w:space="0" w:color="61CFC8"/>
      </w:tblBorders>
      <w:shd w:val="clear" w:color="auto" w:fill="CBEFEC"/>
    </w:tblPr>
    <w:tcPr>
      <w:shd w:val="clear" w:color="auto" w:fill="CBEFE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/>
        </w:tcBorders>
      </w:tcPr>
    </w:tblStylePr>
    <w:tblStylePr w:type="band1Horz">
      <w:tblPr/>
      <w:tcPr>
        <w:shd w:val="clear" w:color="auto" w:fill="96DF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  <w:shd w:val="clear" w:color="auto" w:fill="FADECB"/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band1Horz">
      <w:tblPr/>
      <w:tcPr>
        <w:shd w:val="clear" w:color="auto" w:fill="F6BE98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  <w:shd w:val="clear" w:color="auto" w:fill="E8E8E8"/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band1Horz">
      <w:tblPr/>
      <w:tcPr>
        <w:shd w:val="clear" w:color="auto" w:fill="D2D2D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  <w:shd w:val="clear" w:color="auto" w:fill="FFEFC0"/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band1Horz">
      <w:tblPr/>
      <w:tcPr>
        <w:shd w:val="clear" w:color="auto" w:fill="FFDF8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  <w:shd w:val="clear" w:color="auto" w:fill="D0DBF0"/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band1Horz">
      <w:tblPr/>
      <w:tcPr>
        <w:shd w:val="clear" w:color="auto" w:fill="A1B8E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  <w:shd w:val="clear" w:color="auto" w:fill="DBEBD0"/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band1Horz">
      <w:tblPr/>
      <w:tcPr>
        <w:shd w:val="clear" w:color="auto" w:fill="B7D8A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37B6AE"/>
        <w:left w:val="single" w:sz="8" w:space="0" w:color="37B6AE"/>
        <w:bottom w:val="single" w:sz="8" w:space="0" w:color="37B6AE"/>
        <w:right w:val="single" w:sz="8" w:space="0" w:color="37B6AE"/>
        <w:insideH w:val="single" w:sz="8" w:space="0" w:color="37B6AE"/>
        <w:insideV w:val="single" w:sz="8" w:space="0" w:color="37B6AE"/>
      </w:tblBorders>
      <w:shd w:val="clear" w:color="auto" w:fill="CBEFEC"/>
    </w:tblPr>
    <w:tcPr>
      <w:shd w:val="clear" w:color="auto" w:fill="CBEFEC"/>
    </w:tcPr>
    <w:tblStylePr w:type="firstRow">
      <w:rPr>
        <w:b/>
        <w:bCs/>
        <w:color w:val="000000"/>
      </w:rPr>
      <w:tblPr/>
      <w:tcPr>
        <w:shd w:val="clear" w:color="auto" w:fill="EAF8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37B6AE"/>
          <w:insideV w:val="single" w:sz="6" w:space="0" w:color="37B6AE"/>
        </w:tcBorders>
        <w:shd w:val="clear" w:color="auto" w:fill="96DFDA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/>
      </w:tcPr>
    </w:tblStylePr>
    <w:tblStylePr w:type="band1Vert">
      <w:tblPr/>
      <w:tcPr>
        <w:shd w:val="clear" w:color="auto" w:fill="96DFDA"/>
      </w:tcPr>
    </w:tblStylePr>
    <w:tblStylePr w:type="nwCell">
      <w:tblPr/>
      <w:tcPr>
        <w:shd w:val="clear" w:color="auto" w:fill="FFFFFF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shd w:val="clear" w:color="auto" w:fill="FADECB"/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shd w:val="clear" w:color="auto" w:fill="E8E8E8"/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shd w:val="clear" w:color="auto" w:fill="FFEFC0"/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shd w:val="clear" w:color="auto" w:fill="D0DBF0"/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shd w:val="clear" w:color="auto" w:fill="DBEBD0"/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BEFEC"/>
    </w:tblPr>
    <w:tcPr>
      <w:shd w:val="clear" w:color="auto" w:fill="CBEFE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37B6A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37B6A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6DFDA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37B6A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37B6A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6DFDA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ADECB"/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8E8"/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FEFC0"/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0DBF0"/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BEBD0"/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ill Sans MT" w:eastAsia="宋体" w:hAnsi="Gill Sans MT" w:cs="Mangal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tblPr/>
      <w:tcPr>
        <w:shd w:val="clear" w:color="auto" w:fill="C0C0C0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37B6AE"/>
        <w:bottom w:val="single" w:sz="8" w:space="0" w:color="37B6AE"/>
      </w:tblBorders>
    </w:tblPr>
    <w:tblStylePr w:type="firstRow">
      <w:rPr>
        <w:rFonts w:ascii="Gill Sans MT" w:eastAsia="宋体" w:hAnsi="Gill Sans MT" w:cs="Mangal"/>
      </w:rPr>
      <w:tblPr/>
      <w:tcPr>
        <w:tcBorders>
          <w:top w:val="nil"/>
          <w:bottom w:val="single" w:sz="8" w:space="0" w:color="37B6AE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37B6AE"/>
          <w:bottom w:val="single" w:sz="8" w:space="0" w:color="37B6AE"/>
        </w:tcBorders>
      </w:tcPr>
    </w:tblStylePr>
    <w:tblStylePr w:type="band1Horz">
      <w:tblPr/>
      <w:tcPr>
        <w:shd w:val="clear" w:color="auto" w:fill="CBEFEC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/>
          <w:bottom w:val="single" w:sz="8" w:space="0" w:color="37B6AE"/>
        </w:tcBorders>
      </w:tcPr>
    </w:tblStylePr>
    <w:tblStylePr w:type="band1Vert">
      <w:tblPr/>
      <w:tcPr>
        <w:shd w:val="clear" w:color="auto" w:fill="CBEFEC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Gill Sans MT" w:eastAsia="宋体" w:hAnsi="Gill Sans MT" w:cs="Mangal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Horz">
      <w:tblPr/>
      <w:tcPr>
        <w:shd w:val="clear" w:color="auto" w:fill="FADECB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Gill Sans MT" w:eastAsia="宋体" w:hAnsi="Gill Sans MT" w:cs="Mangal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Horz">
      <w:tblPr/>
      <w:tcPr>
        <w:shd w:val="clear" w:color="auto" w:fill="E8E8E8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Gill Sans MT" w:eastAsia="宋体" w:hAnsi="Gill Sans MT" w:cs="Mangal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Horz">
      <w:tblPr/>
      <w:tcPr>
        <w:shd w:val="clear" w:color="auto" w:fill="FFEFC0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Gill Sans MT" w:eastAsia="宋体" w:hAnsi="Gill Sans MT" w:cs="Mangal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Horz">
      <w:tblPr/>
      <w:tcPr>
        <w:shd w:val="clear" w:color="auto" w:fill="D0DBF0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Gill Sans MT" w:eastAsia="宋体" w:hAnsi="Gill Sans MT" w:cs="Mangal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Horz">
      <w:tblPr/>
      <w:tcPr>
        <w:shd w:val="clear" w:color="auto" w:fill="DBEBD0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37B6AE"/>
        <w:left w:val="single" w:sz="8" w:space="0" w:color="37B6AE"/>
        <w:bottom w:val="single" w:sz="8" w:space="0" w:color="37B6AE"/>
        <w:right w:val="single" w:sz="8" w:space="0" w:color="37B6A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37B6A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Gill Sans MT" w:eastAsia="宋体" w:hAnsi="Gill Sans MT" w:cs="Mangal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61CFC8"/>
        <w:left w:val="single" w:sz="8" w:space="0" w:color="61CFC8"/>
        <w:bottom w:val="single" w:sz="8" w:space="0" w:color="61CFC8"/>
        <w:right w:val="single" w:sz="8" w:space="0" w:color="61CFC8"/>
        <w:insideH w:val="single" w:sz="8" w:space="0" w:color="61CFC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1CFC8"/>
          <w:left w:val="single" w:sz="8" w:space="0" w:color="61CFC8"/>
          <w:bottom w:val="single" w:sz="8" w:space="0" w:color="61CFC8"/>
          <w:right w:val="single" w:sz="8" w:space="0" w:color="61CFC8"/>
          <w:insideH w:val="nil"/>
          <w:insideV w:val="nil"/>
        </w:tcBorders>
        <w:shd w:val="clear" w:color="auto" w:fill="37B6A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/>
          <w:left w:val="single" w:sz="8" w:space="0" w:color="61CFC8"/>
          <w:bottom w:val="single" w:sz="8" w:space="0" w:color="61CFC8"/>
          <w:right w:val="single" w:sz="8" w:space="0" w:color="61CFC8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Gill Sans MT" w:eastAsia="宋体" w:hAnsi="Gill Sans MT" w:cs="Mang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Gill Sans MT" w:eastAsia="宋体" w:hAnsi="Gill Sans MT" w:cs="Mang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</w:style>
  <w:style w:type="table" w:customStyle="1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Gill Sans MT" w:eastAsia="宋体" w:hAnsi="Gill Sans MT" w:cs="Mangal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ill Sans MT" w:eastAsia="宋体" w:hAnsi="Gill Sans MT" w:cs="Mangal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tblPr/>
      <w:tcPr>
        <w:shd w:val="clear" w:color="auto" w:fill="F2F2F2"/>
      </w:tcPr>
    </w:tblStylePr>
    <w:tblStylePr w:type="firstCol">
      <w:pPr>
        <w:jc w:val="right"/>
      </w:pPr>
      <w:rPr>
        <w:rFonts w:ascii="Gill Sans MT" w:eastAsia="宋体" w:hAnsi="Gill Sans MT" w:cs="Mangal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ill Sans MT" w:eastAsia="宋体" w:hAnsi="Gill Sans MT" w:cs="Mangal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07359540-be36-437a-af36-1fe7798f6844"/>
    <w:uiPriority w:val="29"/>
    <w:qFormat/>
    <w:pPr>
      <w:spacing w:before="200" w:after="160"/>
      <w:ind w:left="864" w:right="864"/>
    </w:pPr>
    <w:rPr>
      <w:i/>
      <w:iCs/>
      <w:color w:val="404040"/>
    </w:rPr>
  </w:style>
  <w:style w:type="character" w:customStyle="1" w:styleId="QuoteChar07359540-be36-437a-af36-1fe7798f6844">
    <w:name w:val="Quote Char_07359540-be36-437a-af36-1fe7798f6844"/>
    <w:basedOn w:val="DefaultParagraphFont"/>
    <w:link w:val="Quote"/>
    <w:uiPriority w:val="29"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  <w:style w:type="table" w:styleId="Table3Deffects1">
    <w:name w:val="Table 3D effects 1"/>
    <w:basedOn w:val="TableNormal"/>
    <w:uiPriority w:val="99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uiPriority w:val="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pPr>
      <w:spacing w:after="0"/>
    </w:pPr>
  </w:style>
  <w:style w:type="table" w:styleId="TableProfessional">
    <w:name w:val="Table Professional"/>
    <w:basedOn w:val="TableNormal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Gill Sans MT" w:eastAsia="宋体" w:hAnsi="Gill Sans MT" w:cs="Mang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087c382f1276b39ba8532fd767488733e2c5adf03fe3f603f79fd6c296adc7b6&amp;amp;jobId=191021501398&amp;amp;uid=224217890191021501398164645820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159</TotalTime>
  <Pages>2</Pages>
  <Words>369</Words>
  <Characters>2145</Characters>
  <Application>Microsoft Office Word</Application>
  <DocSecurity>0</DocSecurity>
  <Lines>0</Lines>
  <Paragraphs>78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 Ram S</dc:creator>
  <cp:lastModifiedBy>LE2101</cp:lastModifiedBy>
  <cp:revision>13</cp:revision>
  <dcterms:created xsi:type="dcterms:W3CDTF">2022-03-03T12:00:00Z</dcterms:created>
  <dcterms:modified xsi:type="dcterms:W3CDTF">2022-03-04T10:46:05Z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CV">
    <vt:lpwstr>3b5d494ef5904a8d9b7876c3d55feda2</vt:lpwstr>
  </property>
</Properties>
</file>